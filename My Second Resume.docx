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14:paraId="26239780" w14:textId="77777777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0667693A" w14:textId="77777777" w:rsidR="003D1B71" w:rsidRDefault="003D1B71" w:rsidP="003D1B71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6D356CD" wp14:editId="24B5E1B2">
                      <wp:extent cx="1810385" cy="1810385"/>
                      <wp:effectExtent l="0" t="0" r="0" b="0"/>
                      <wp:docPr id="3" name="Oval 3" descr="woman's headshot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1810385" cy="181038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4E302BE" w14:textId="77777777" w:rsidR="00DC3F0A" w:rsidRDefault="00DC3F0A" w:rsidP="00DC3F0A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6D356CD" id="Oval 3" o:spid="_x0000_s1026" alt="woman's headshot" style="width:142.55pt;height:142.55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EAAAABAAAEAQAAAAIAAAQAAAAAAwAABAoAAAAEAAAEAAAAAAUAAAQA&#10;AAAABgAABHAQAAAHAAAEMAwAAAgAAAQBAAAACQAABAAAAAAKAAAECAAAAAsAAAQAAAAADAAABAAA&#10;AAANAAAEIAoAAA4AAASYBwAADwAABAAAAAAQAAAEAAAAABEAAAQAAAAAEgAABAAAAAATAAAEAAAA&#10;ABQAAAQAAAAAFQ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MDAAMAAAAANAMAAwAAAAA1AwADAAAA&#10;ADYDAAMAAAAANwMAAwAAAAA4AwADAAAAADkDAAMAAAAAOgMAAwAAAAA7AwADSX9RADwDAANJf1EA&#10;PQMAA0l/UQA+AwADSX9RAD8DAANJf1EAQAMAAwAAAABBAwADAAAAAEIDAA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EAAAABAAAEAAAAAAIAAAQAAAAAAwAABAAA&#10;AAAEAAAEAAAAAAUAAAQAAAAABgAABAAAAAAHAAAEAAAAAAgAAAQAAAAACQAABAAAAAAKAAAEAAAA&#10;AAsAAAQAAAAADAAABAAAAAANAAAEAAAAAA4AAAQAAAAADwAABAAAAAAQAAAEAAAAABEAAAQAAAAA&#10;EgAABAAAAAATAAAEAAAAABQAAAQAAAAAFQAABAAAAAAWAAAEAAAAABcAAAQAAAAAGAAABAAAAAAZ&#10;AAAEAAAAABoAAAQAAAAAGwAABAAAAAAcAAAEAAAAAB0AAAQAAAAAHgAABAAAAAAf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9sAQwABAQEBAQEBAQEBAQEBAQECAgEBAgIEBAMC&#10;AwMEBgUFBAQFBgcJCAYFBgUGBwYICAgJCQkJCgcICwkJBwwJBwcH/9sAQwEBAQECAgIFAwMFCAcG&#10;BwgICAgIBwgICAgICAgICAgICAgICAgICAgICAgICAgICAgICAgICAgICAgICAgICAgI/8AAEQgH&#10;gAo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" stroked="f" strokeweight="1pt">
                      <v:fill r:id="rId11" o:title="woman's headshot" recolor="t" rotate="t" type="frame"/>
                      <v:stroke joinstyle="miter"/>
                      <v:textbox>
                        <w:txbxContent>
                          <w:p w14:paraId="24E302BE" w14:textId="77777777" w:rsidR="00DC3F0A" w:rsidRDefault="00DC3F0A" w:rsidP="00DC3F0A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14:paraId="483C8B1F" w14:textId="77777777" w:rsidR="003D1B71" w:rsidRPr="0056708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color w:val="0072C7" w:themeColor="accent2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14:paraId="55B1EED0" w14:textId="77777777" w:rsidR="003D1B71" w:rsidRPr="00310F17" w:rsidRDefault="00A14D0B" w:rsidP="00A14D0B">
            <w:pPr>
              <w:pStyle w:val="Title"/>
            </w:pPr>
            <w:r>
              <w:t>Dominick</w:t>
            </w:r>
            <w:r w:rsidR="003D1B71" w:rsidRPr="00310F17">
              <w:br/>
            </w:r>
            <w:r>
              <w:t>Wiley</w:t>
            </w:r>
          </w:p>
        </w:tc>
      </w:tr>
      <w:tr w:rsidR="003D1B71" w14:paraId="197BFB15" w14:textId="77777777" w:rsidTr="00A158B7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14:paraId="3E77DF98" w14:textId="77777777" w:rsidR="003D1B71" w:rsidRDefault="003D1B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14:paraId="17C998BF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sdt>
            <w:sdtPr>
              <w:rPr>
                <w:rFonts w:ascii="Calibri" w:hAnsi="Calibri" w:cs="Calibri"/>
                <w:color w:val="0072C7"/>
              </w:rPr>
              <w:id w:val="1196195576"/>
              <w:placeholder>
                <w:docPart w:val="7BC3A01E546544348D52C3D8384B1874"/>
              </w:placeholder>
              <w:temporary/>
              <w:showingPlcHdr/>
              <w15:appearance w15:val="hidden"/>
            </w:sdtPr>
            <w:sdtEndPr/>
            <w:sdtContent>
              <w:p w14:paraId="2BF598A7" w14:textId="77777777" w:rsidR="003D1B71" w:rsidRPr="00E572D6" w:rsidRDefault="003D1B71" w:rsidP="00AC6C7E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Experience</w:t>
                </w:r>
              </w:p>
            </w:sdtContent>
          </w:sdt>
          <w:p w14:paraId="07EDFA2A" w14:textId="77777777" w:rsidR="003D1B71" w:rsidRPr="00740017" w:rsidRDefault="00A14D0B" w:rsidP="00AC6C7E">
            <w:pPr>
              <w:pStyle w:val="Dates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07/14/16</w:t>
            </w:r>
            <w:r w:rsidR="003D1B71" w:rsidRPr="00740017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>Present</w:t>
            </w:r>
          </w:p>
          <w:p w14:paraId="4FA2D946" w14:textId="77777777" w:rsidR="003D1B71" w:rsidRPr="00740017" w:rsidRDefault="00A14D0B" w:rsidP="00AC6C7E">
            <w:pPr>
              <w:pStyle w:val="Experience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Food Champion</w:t>
            </w:r>
            <w:r w:rsidR="003D1B71" w:rsidRPr="00740017">
              <w:rPr>
                <w:rStyle w:val="Strong"/>
                <w:rFonts w:ascii="Calibri" w:hAnsi="Calibri" w:cs="Calibri"/>
              </w:rPr>
              <w:t>•</w:t>
            </w:r>
            <w:r w:rsidR="003D1B71" w:rsidRPr="00740017">
              <w:rPr>
                <w:rFonts w:ascii="Calibri" w:hAnsi="Calibri" w:cs="Calibri"/>
              </w:rPr>
              <w:t xml:space="preserve"> </w:t>
            </w:r>
            <w:r w:rsidR="001E63DB">
              <w:rPr>
                <w:rFonts w:ascii="Calibri" w:hAnsi="Calibri" w:cs="Calibri"/>
              </w:rPr>
              <w:t>Team Member</w:t>
            </w:r>
            <w:r w:rsidR="003D1B71" w:rsidRPr="00740017">
              <w:rPr>
                <w:rFonts w:ascii="Calibri" w:hAnsi="Calibri" w:cs="Calibri"/>
              </w:rPr>
              <w:t xml:space="preserve"> </w:t>
            </w:r>
            <w:r w:rsidR="003D1B71" w:rsidRPr="00740017">
              <w:rPr>
                <w:rStyle w:val="Strong"/>
                <w:rFonts w:ascii="Calibri" w:hAnsi="Calibri" w:cs="Calibri"/>
              </w:rPr>
              <w:t>•</w:t>
            </w:r>
            <w:r w:rsidR="003D1B71" w:rsidRPr="00740017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</w:rPr>
              <w:t>Taco Bell</w:t>
            </w:r>
          </w:p>
          <w:sdt>
            <w:sdtPr>
              <w:rPr>
                <w:rFonts w:ascii="Calibri" w:hAnsi="Calibri" w:cs="Calibri"/>
                <w:color w:val="0072C7"/>
              </w:rPr>
              <w:id w:val="-1554227259"/>
              <w:placeholder>
                <w:docPart w:val="2866FB663F3449CBA30C51AB7B1671FE"/>
              </w:placeholder>
              <w:temporary/>
              <w:showingPlcHdr/>
              <w15:appearance w15:val="hidden"/>
            </w:sdtPr>
            <w:sdtEndPr/>
            <w:sdtContent>
              <w:p w14:paraId="35763F3A" w14:textId="77777777" w:rsidR="003D1B71" w:rsidRPr="00E572D6" w:rsidRDefault="003D1B71" w:rsidP="00AC6C7E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Education</w:t>
                </w:r>
              </w:p>
            </w:sdtContent>
          </w:sdt>
          <w:p w14:paraId="14646406" w14:textId="77777777" w:rsidR="003D1B71" w:rsidRPr="00740017" w:rsidRDefault="00A14D0B" w:rsidP="00353B60">
            <w:pPr>
              <w:pStyle w:val="SchoolName"/>
            </w:pPr>
            <w:r>
              <w:t>Granger High School</w:t>
            </w:r>
            <w:r w:rsidR="003D1B71" w:rsidRPr="00740017">
              <w:t xml:space="preserve">, </w:t>
            </w:r>
            <w:r>
              <w:t>West Valley City, Utah</w:t>
            </w:r>
          </w:p>
          <w:p w14:paraId="6A5DE663" w14:textId="77777777" w:rsidR="003D1B71" w:rsidRDefault="00A14D0B" w:rsidP="00AC6C7E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Here, I have received my high school diploma as well as an honor roll during my </w:t>
            </w:r>
            <w:r w:rsidR="001E63DB">
              <w:rPr>
                <w:rFonts w:ascii="Calibri" w:hAnsi="Calibri" w:cs="Calibri"/>
              </w:rPr>
              <w:t>freshman</w:t>
            </w:r>
            <w:r>
              <w:rPr>
                <w:rFonts w:ascii="Calibri" w:hAnsi="Calibri" w:cs="Calibri"/>
              </w:rPr>
              <w:t xml:space="preserve"> year.</w:t>
            </w:r>
            <w:r w:rsidR="00E4282B">
              <w:rPr>
                <w:rFonts w:ascii="Calibri" w:hAnsi="Calibri" w:cs="Calibri"/>
              </w:rPr>
              <w:t xml:space="preserve"> My cumulative GPA during my time here was 3.5.</w:t>
            </w:r>
          </w:p>
          <w:p w14:paraId="2F5C4440" w14:textId="77777777" w:rsidR="00E4282B" w:rsidRDefault="00E4282B" w:rsidP="00E4282B">
            <w:pPr>
              <w:pStyle w:val="ListBullet"/>
              <w:numPr>
                <w:ilvl w:val="0"/>
                <w:numId w:val="0"/>
              </w:numPr>
              <w:rPr>
                <w:rFonts w:ascii="Calibri" w:hAnsi="Calibri" w:cs="Calibri"/>
              </w:rPr>
            </w:pPr>
          </w:p>
          <w:p w14:paraId="01B30E64" w14:textId="77777777" w:rsidR="00E4282B" w:rsidRPr="00740017" w:rsidRDefault="00E4282B" w:rsidP="00E4282B">
            <w:pPr>
              <w:pStyle w:val="SchoolName"/>
            </w:pPr>
            <w:r>
              <w:t>Salt Lake Community College</w:t>
            </w:r>
            <w:r w:rsidRPr="00740017">
              <w:t xml:space="preserve">, </w:t>
            </w:r>
            <w:r>
              <w:t>Taylorsville, Utah</w:t>
            </w:r>
          </w:p>
          <w:p w14:paraId="4D3BBC36" w14:textId="0950ED30" w:rsidR="003D1B71" w:rsidRDefault="00E4282B" w:rsidP="00AC6C7E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This is the college where I have received a number of awards, including the Dean’s List Honor Roll and the Phi Theta Kappa Honor Society Acceptance Certificate. During this time, my cumulative GPA was 3.5.</w:t>
            </w:r>
            <w:r w:rsidR="00951541">
              <w:rPr>
                <w:rFonts w:ascii="Calibri" w:hAnsi="Calibri" w:cs="Calibri"/>
              </w:rPr>
              <w:t xml:space="preserve"> At the time of my resume creation, I am still attending this college, but my planned graduation date is </w:t>
            </w:r>
            <w:r w:rsidR="00212E70">
              <w:rPr>
                <w:rFonts w:ascii="Calibri" w:hAnsi="Calibri" w:cs="Calibri"/>
              </w:rPr>
              <w:t>Spring</w:t>
            </w:r>
            <w:r w:rsidR="00951541">
              <w:rPr>
                <w:rFonts w:ascii="Calibri" w:hAnsi="Calibri" w:cs="Calibri"/>
              </w:rPr>
              <w:t xml:space="preserve"> of 20</w:t>
            </w:r>
            <w:r w:rsidR="00212E70">
              <w:rPr>
                <w:rFonts w:ascii="Calibri" w:hAnsi="Calibri" w:cs="Calibri"/>
              </w:rPr>
              <w:t>19</w:t>
            </w:r>
            <w:r w:rsidR="00951541">
              <w:rPr>
                <w:rFonts w:ascii="Calibri" w:hAnsi="Calibri" w:cs="Calibri"/>
              </w:rPr>
              <w:t>.</w:t>
            </w:r>
          </w:p>
          <w:p w14:paraId="00A7F5C0" w14:textId="4517F717" w:rsidR="007B5430" w:rsidRDefault="007B5430" w:rsidP="00AC6C7E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In this college, I am currently majoring in Computer Science.</w:t>
            </w:r>
          </w:p>
          <w:p w14:paraId="5F961DB7" w14:textId="1CFECFC6" w:rsidR="00212E70" w:rsidRDefault="00212E70" w:rsidP="0002073D">
            <w:pPr>
              <w:pStyle w:val="ListBullet"/>
              <w:numPr>
                <w:ilvl w:val="0"/>
                <w:numId w:val="0"/>
              </w:numPr>
              <w:rPr>
                <w:rFonts w:ascii="Calibri" w:hAnsi="Calibri" w:cs="Calibri"/>
              </w:rPr>
            </w:pPr>
            <w:bookmarkStart w:id="0" w:name="_GoBack"/>
            <w:bookmarkEnd w:id="0"/>
          </w:p>
          <w:p w14:paraId="1BE6AAAB" w14:textId="2AE402D4" w:rsidR="00212E70" w:rsidRPr="00212E70" w:rsidRDefault="00212E70" w:rsidP="00212E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</w:pPr>
            <w:r w:rsidRPr="00212E70"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  <w:t>O</w:t>
            </w:r>
            <w:r w:rsidR="0002073D"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  <w:t>bjective</w:t>
            </w:r>
          </w:p>
          <w:p w14:paraId="07B05211" w14:textId="27A35C1C" w:rsidR="003D1B71" w:rsidRDefault="00212E70" w:rsidP="000E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 desire to work for a company that values dedicated, hardworking, honest, and loyal employees.</w:t>
            </w:r>
          </w:p>
          <w:p w14:paraId="41116EDF" w14:textId="54D72C8A" w:rsidR="0002073D" w:rsidRDefault="0002073D" w:rsidP="000E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5DD48791" w14:textId="468B7743" w:rsidR="0002073D" w:rsidRDefault="0002073D" w:rsidP="000E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</w:pPr>
            <w:r w:rsidRPr="0002073D"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  <w:t>Skills</w:t>
            </w:r>
          </w:p>
          <w:p w14:paraId="6F6B10A4" w14:textId="796A5278" w:rsidR="0002073D" w:rsidRDefault="0002073D" w:rsidP="000E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b/>
                <w:bCs/>
                <w:color w:val="0072C7" w:themeColor="accent2"/>
                <w:sz w:val="24"/>
                <w:szCs w:val="20"/>
                <w:u w:val="single"/>
              </w:rPr>
            </w:pPr>
          </w:p>
          <w:p w14:paraId="7EEABF33" w14:textId="44065EC7" w:rsidR="0002073D" w:rsidRDefault="0002073D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 w:rsidRPr="0002073D">
              <w:rPr>
                <w:rFonts w:asciiTheme="majorHAnsi" w:hAnsiTheme="majorHAnsi" w:cs="Georgia"/>
                <w:color w:val="000000" w:themeColor="text1"/>
              </w:rPr>
              <w:t>Microsoft Word</w:t>
            </w:r>
            <w:r>
              <w:rPr>
                <w:rFonts w:asciiTheme="majorHAnsi" w:hAnsiTheme="majorHAnsi" w:cs="Georgia"/>
                <w:color w:val="000000" w:themeColor="text1"/>
              </w:rPr>
              <w:t xml:space="preserve">, Excel, </w:t>
            </w:r>
            <w:r w:rsidR="00227125">
              <w:rPr>
                <w:rFonts w:asciiTheme="majorHAnsi" w:hAnsiTheme="majorHAnsi" w:cs="Georgia"/>
                <w:color w:val="000000" w:themeColor="text1"/>
              </w:rPr>
              <w:t>PowerPoint</w:t>
            </w:r>
            <w:r>
              <w:rPr>
                <w:rFonts w:asciiTheme="majorHAnsi" w:hAnsiTheme="majorHAnsi" w:cs="Georgia"/>
                <w:color w:val="000000" w:themeColor="text1"/>
              </w:rPr>
              <w:t xml:space="preserve"> (Expert)</w:t>
            </w:r>
          </w:p>
          <w:p w14:paraId="5FA86ACB" w14:textId="501DE1D6" w:rsidR="0002073D" w:rsidRDefault="0002073D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Google Docs, Sheets, Slides (Advanced)</w:t>
            </w:r>
          </w:p>
          <w:p w14:paraId="0FE1989C" w14:textId="4DB50504" w:rsidR="00227125" w:rsidRDefault="0002073D" w:rsidP="00227125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Adobe InDesign (Intermediate)</w:t>
            </w:r>
          </w:p>
          <w:p w14:paraId="51F8763E" w14:textId="77777777" w:rsidR="004B2931" w:rsidRDefault="004B2931" w:rsidP="004B2931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NetBeans (Advanced)</w:t>
            </w:r>
          </w:p>
          <w:p w14:paraId="43DD140C" w14:textId="77777777" w:rsidR="004B2931" w:rsidRDefault="004B2931" w:rsidP="004B2931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Eclipse (Expert)</w:t>
            </w:r>
          </w:p>
          <w:p w14:paraId="1356DCF0" w14:textId="77777777" w:rsidR="004B2931" w:rsidRDefault="004B2931" w:rsidP="004B2931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Notepad++ (Advanced)</w:t>
            </w:r>
          </w:p>
          <w:p w14:paraId="348E4BA3" w14:textId="21037113" w:rsidR="004B2931" w:rsidRPr="004B2931" w:rsidRDefault="004B2931" w:rsidP="004B2931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Notepad (Expert)</w:t>
            </w:r>
          </w:p>
          <w:p w14:paraId="77DA3C2D" w14:textId="52895148" w:rsidR="0002073D" w:rsidRDefault="0002073D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HTML/CSS (Advanced)</w:t>
            </w:r>
          </w:p>
          <w:p w14:paraId="790010B1" w14:textId="27BED1A7" w:rsidR="0002073D" w:rsidRDefault="0002073D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Java (Expert)</w:t>
            </w:r>
          </w:p>
          <w:p w14:paraId="5E7DB6A7" w14:textId="1D1F0269" w:rsidR="0002073D" w:rsidRDefault="0002073D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lastRenderedPageBreak/>
              <w:t>C# (Intermediate)</w:t>
            </w:r>
          </w:p>
          <w:p w14:paraId="49AC3097" w14:textId="5D314207" w:rsidR="0002073D" w:rsidRDefault="0002073D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Python (Beginner)</w:t>
            </w:r>
          </w:p>
          <w:p w14:paraId="45BEEF84" w14:textId="7675AFA1" w:rsidR="0002073D" w:rsidRDefault="0002073D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proofErr w:type="spellStart"/>
            <w:r>
              <w:rPr>
                <w:rFonts w:asciiTheme="majorHAnsi" w:hAnsiTheme="majorHAnsi" w:cs="Georgia"/>
                <w:color w:val="000000" w:themeColor="text1"/>
              </w:rPr>
              <w:t>Javascript</w:t>
            </w:r>
            <w:proofErr w:type="spellEnd"/>
            <w:r>
              <w:rPr>
                <w:rFonts w:asciiTheme="majorHAnsi" w:hAnsiTheme="majorHAnsi" w:cs="Georgia"/>
                <w:color w:val="000000" w:themeColor="text1"/>
              </w:rPr>
              <w:t xml:space="preserve"> (Working Knowledge)</w:t>
            </w:r>
          </w:p>
          <w:p w14:paraId="1BDFA169" w14:textId="41FD9736" w:rsidR="004B2931" w:rsidRDefault="004B2931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PHP (Intermediate)</w:t>
            </w:r>
          </w:p>
          <w:p w14:paraId="389EB800" w14:textId="01646DA0" w:rsidR="004B2931" w:rsidRDefault="004B2931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SQL (Intermediate)</w:t>
            </w:r>
          </w:p>
          <w:p w14:paraId="6B1EAB64" w14:textId="04CE416F" w:rsidR="0002073D" w:rsidRDefault="0002073D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Spanish (Beginner)</w:t>
            </w:r>
          </w:p>
          <w:p w14:paraId="77B0FC8A" w14:textId="216B82B3" w:rsidR="004B2931" w:rsidRDefault="004B2931" w:rsidP="0002073D">
            <w:pPr>
              <w:pStyle w:val="SchoolName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="Georgia"/>
                <w:color w:val="000000" w:themeColor="text1"/>
              </w:rPr>
            </w:pPr>
            <w:r>
              <w:rPr>
                <w:rFonts w:asciiTheme="majorHAnsi" w:hAnsiTheme="majorHAnsi" w:cs="Georgia"/>
                <w:color w:val="000000" w:themeColor="text1"/>
              </w:rPr>
              <w:t>French (Beginner)</w:t>
            </w:r>
          </w:p>
          <w:sdt>
            <w:sdtPr>
              <w:rPr>
                <w:rFonts w:ascii="Calibri" w:hAnsi="Calibri" w:cs="Calibri"/>
                <w:color w:val="0072C7"/>
              </w:rPr>
              <w:id w:val="1374043770"/>
              <w:placeholder>
                <w:docPart w:val="43E162D25BE148B3A891CE4B37D68AC4"/>
              </w:placeholder>
              <w:temporary/>
              <w:showingPlcHdr/>
              <w15:appearance w15:val="hidden"/>
            </w:sdtPr>
            <w:sdtEndPr/>
            <w:sdtContent>
              <w:p w14:paraId="1249169E" w14:textId="77777777" w:rsidR="003D1B71" w:rsidRPr="00E572D6" w:rsidRDefault="003D1B71" w:rsidP="00AC6C7E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References</w:t>
                </w:r>
              </w:p>
            </w:sdtContent>
          </w:sdt>
          <w:sdt>
            <w:sdtPr>
              <w:rPr>
                <w:rFonts w:ascii="Calibri" w:hAnsi="Calibri" w:cs="Calibri"/>
              </w:rPr>
              <w:id w:val="-494037895"/>
              <w:placeholder>
                <w:docPart w:val="2BE51BFAC43F42DCA6C30754F77BB168"/>
              </w:placeholder>
              <w:temporary/>
              <w:showingPlcHdr/>
              <w15:appearance w15:val="hidden"/>
            </w:sdtPr>
            <w:sdtEndPr/>
            <w:sdtContent>
              <w:p w14:paraId="18F566F8" w14:textId="77777777" w:rsidR="003D1B71" w:rsidRPr="0056708E" w:rsidRDefault="003D1B71" w:rsidP="00AC6C7E">
                <w:pPr>
                  <w:rPr>
                    <w:rFonts w:ascii="Calibri" w:hAnsi="Calibri" w:cs="Calibri"/>
                    <w:sz w:val="24"/>
                    <w:szCs w:val="24"/>
                  </w:rPr>
                </w:pPr>
                <w:r w:rsidRPr="00740017">
                  <w:rPr>
                    <w:rFonts w:ascii="Calibri" w:hAnsi="Calibri" w:cs="Calibri"/>
                  </w:rPr>
                  <w:t>[Available upon request.]</w:t>
                </w:r>
              </w:p>
            </w:sdtContent>
          </w:sdt>
        </w:tc>
      </w:tr>
      <w:tr w:rsidR="003D1B71" w14:paraId="30005CCE" w14:textId="77777777" w:rsidTr="003D1B71">
        <w:trPr>
          <w:trHeight w:val="1164"/>
        </w:trPr>
        <w:tc>
          <w:tcPr>
            <w:tcW w:w="720" w:type="dxa"/>
          </w:tcPr>
          <w:p w14:paraId="445C16F1" w14:textId="77777777" w:rsidR="003D1B71" w:rsidRPr="0056708E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1BE8EBE0" w14:textId="77777777" w:rsidR="003D1B71" w:rsidRPr="0056708E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  <w:vMerge/>
          </w:tcPr>
          <w:p w14:paraId="51ADBF6C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11958447" w14:textId="77777777" w:rsidR="003D1B71" w:rsidRPr="00590471" w:rsidRDefault="003D1B71" w:rsidP="00222466"/>
        </w:tc>
      </w:tr>
      <w:tr w:rsidR="003D1B71" w14:paraId="2D04C08A" w14:textId="77777777" w:rsidTr="003D1B71">
        <w:trPr>
          <w:trHeight w:val="543"/>
        </w:trPr>
        <w:tc>
          <w:tcPr>
            <w:tcW w:w="720" w:type="dxa"/>
          </w:tcPr>
          <w:p w14:paraId="18F5097B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0B796178" w14:textId="77777777" w:rsidR="003D1B71" w:rsidRPr="00376291" w:rsidRDefault="003D1B71" w:rsidP="006D79A8">
            <w:pPr>
              <w:pStyle w:val="Information"/>
              <w:jc w:val="center"/>
              <w:rPr>
                <w:rStyle w:val="Strong"/>
                <w:rFonts w:ascii="Calibri" w:hAnsi="Calibri" w:cs="Calibri"/>
                <w:b w:val="0"/>
                <w:bCs w:val="0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0A040CE" wp14:editId="4EE30231">
                      <wp:extent cx="337185" cy="333375"/>
                      <wp:effectExtent l="0" t="0" r="5715" b="9525"/>
                      <wp:docPr id="21" name="Group 21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reeform: Shape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978183" id="Group 21" o:spid="_x0000_s1026" alt="gps icon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3" o:title="GPS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4A9CEB65" w14:textId="77777777" w:rsidR="003D1B71" w:rsidRPr="00380FD1" w:rsidRDefault="00A14D0B" w:rsidP="00380FD1">
            <w:pPr>
              <w:pStyle w:val="Information"/>
            </w:pPr>
            <w:r>
              <w:t>3422 S 7895 W</w:t>
            </w:r>
          </w:p>
          <w:p w14:paraId="00FF6161" w14:textId="77777777" w:rsidR="003D1B71" w:rsidRPr="00380FD1" w:rsidRDefault="00A14D0B" w:rsidP="00A14D0B">
            <w:pPr>
              <w:pStyle w:val="Information"/>
            </w:pPr>
            <w:r>
              <w:t>Magna, UT 84044</w:t>
            </w:r>
          </w:p>
        </w:tc>
        <w:tc>
          <w:tcPr>
            <w:tcW w:w="423" w:type="dxa"/>
            <w:vMerge/>
          </w:tcPr>
          <w:p w14:paraId="604777FD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30D31621" w14:textId="77777777" w:rsidR="003D1B71" w:rsidRDefault="003D1B71" w:rsidP="005801E5">
            <w:pPr>
              <w:pStyle w:val="Heading1"/>
            </w:pPr>
          </w:p>
        </w:tc>
      </w:tr>
      <w:tr w:rsidR="003D1B71" w14:paraId="7F9215DE" w14:textId="77777777" w:rsidTr="003D1B71">
        <w:trPr>
          <w:trHeight w:val="183"/>
        </w:trPr>
        <w:tc>
          <w:tcPr>
            <w:tcW w:w="720" w:type="dxa"/>
          </w:tcPr>
          <w:p w14:paraId="2A5B2BBA" w14:textId="77777777"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06A93DE3" w14:textId="77777777"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25B7F39A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1D090F06" w14:textId="77777777" w:rsidR="003D1B71" w:rsidRDefault="003D1B71" w:rsidP="005801E5">
            <w:pPr>
              <w:pStyle w:val="Heading1"/>
            </w:pPr>
          </w:p>
        </w:tc>
      </w:tr>
      <w:tr w:rsidR="003D1B71" w14:paraId="683FEF04" w14:textId="77777777" w:rsidTr="003D1B71">
        <w:trPr>
          <w:trHeight w:val="624"/>
        </w:trPr>
        <w:tc>
          <w:tcPr>
            <w:tcW w:w="720" w:type="dxa"/>
          </w:tcPr>
          <w:p w14:paraId="225DEACC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08056569" w14:textId="77777777"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5D7E63E" wp14:editId="76A8CD8F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ABAEAC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5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521023B1" w14:textId="77777777" w:rsidR="003D1B71" w:rsidRPr="00380FD1" w:rsidRDefault="00A14D0B" w:rsidP="00A14D0B">
            <w:pPr>
              <w:pStyle w:val="Information"/>
            </w:pPr>
            <w:r>
              <w:t>(801) 953-5337</w:t>
            </w:r>
          </w:p>
        </w:tc>
        <w:tc>
          <w:tcPr>
            <w:tcW w:w="423" w:type="dxa"/>
            <w:vMerge/>
          </w:tcPr>
          <w:p w14:paraId="50362021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477B823B" w14:textId="77777777" w:rsidR="003D1B71" w:rsidRDefault="003D1B71" w:rsidP="005801E5">
            <w:pPr>
              <w:pStyle w:val="Heading1"/>
            </w:pPr>
          </w:p>
        </w:tc>
      </w:tr>
      <w:tr w:rsidR="003D1B71" w14:paraId="1323A806" w14:textId="77777777" w:rsidTr="003D1B71">
        <w:trPr>
          <w:trHeight w:val="183"/>
        </w:trPr>
        <w:tc>
          <w:tcPr>
            <w:tcW w:w="720" w:type="dxa"/>
          </w:tcPr>
          <w:p w14:paraId="77C167A2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51B1A35E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26D52E2F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5B597D2A" w14:textId="77777777" w:rsidR="003D1B71" w:rsidRDefault="003D1B71" w:rsidP="005801E5">
            <w:pPr>
              <w:pStyle w:val="Heading1"/>
            </w:pPr>
          </w:p>
        </w:tc>
      </w:tr>
      <w:tr w:rsidR="003D1B71" w14:paraId="06C8EE22" w14:textId="77777777" w:rsidTr="003D1B71">
        <w:trPr>
          <w:trHeight w:val="633"/>
        </w:trPr>
        <w:tc>
          <w:tcPr>
            <w:tcW w:w="720" w:type="dxa"/>
          </w:tcPr>
          <w:p w14:paraId="59F1BA02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2979B1AD" w14:textId="77777777"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4E2DCA9" wp14:editId="4E382705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70125B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">
                        <v:imagedata r:id="rId17" o:title="Email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3CA1F03F" w14:textId="77777777" w:rsidR="003D1B71" w:rsidRPr="00380FD1" w:rsidRDefault="00A14D0B" w:rsidP="00A14D0B">
            <w:pPr>
              <w:pStyle w:val="Information"/>
            </w:pPr>
            <w:r>
              <w:t>dman9532@gmail.com</w:t>
            </w:r>
          </w:p>
        </w:tc>
        <w:tc>
          <w:tcPr>
            <w:tcW w:w="423" w:type="dxa"/>
            <w:vMerge/>
          </w:tcPr>
          <w:p w14:paraId="2B8A75C8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79D54BC6" w14:textId="77777777" w:rsidR="003D1B71" w:rsidRDefault="003D1B71" w:rsidP="005801E5">
            <w:pPr>
              <w:pStyle w:val="Heading1"/>
            </w:pPr>
          </w:p>
        </w:tc>
      </w:tr>
      <w:tr w:rsidR="003D1B71" w14:paraId="7BC1E71B" w14:textId="77777777" w:rsidTr="003D1B71">
        <w:trPr>
          <w:trHeight w:val="174"/>
        </w:trPr>
        <w:tc>
          <w:tcPr>
            <w:tcW w:w="720" w:type="dxa"/>
          </w:tcPr>
          <w:p w14:paraId="656443EC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528EB011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47055544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32A4EA6B" w14:textId="77777777" w:rsidR="003D1B71" w:rsidRDefault="003D1B71" w:rsidP="005801E5">
            <w:pPr>
              <w:pStyle w:val="Heading1"/>
            </w:pPr>
          </w:p>
        </w:tc>
      </w:tr>
      <w:tr w:rsidR="003D1B71" w14:paraId="15FDF1B4" w14:textId="77777777" w:rsidTr="003D1B71">
        <w:trPr>
          <w:trHeight w:val="633"/>
        </w:trPr>
        <w:tc>
          <w:tcPr>
            <w:tcW w:w="720" w:type="dxa"/>
          </w:tcPr>
          <w:p w14:paraId="58CBE7A6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2182BA6D" w14:textId="77777777"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B3DCCAC" wp14:editId="6CE1C4DD">
                      <wp:extent cx="338455" cy="346075"/>
                      <wp:effectExtent l="0" t="0" r="4445" b="0"/>
                      <wp:docPr id="23" name="Group 23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DB3065" id="Group 23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19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2F36A963" w14:textId="77777777" w:rsidR="003D1B71" w:rsidRPr="00380FD1" w:rsidRDefault="00A14D0B" w:rsidP="00A14D0B">
            <w:pPr>
              <w:pStyle w:val="Information"/>
            </w:pPr>
            <w:r>
              <w:t>slcc.digication.com/domfolio</w:t>
            </w:r>
          </w:p>
        </w:tc>
        <w:tc>
          <w:tcPr>
            <w:tcW w:w="423" w:type="dxa"/>
            <w:vMerge/>
          </w:tcPr>
          <w:p w14:paraId="5F0D00DF" w14:textId="77777777" w:rsidR="003D1B71" w:rsidRDefault="003D1B71" w:rsidP="00A14C79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10E756E9" w14:textId="77777777" w:rsidR="003D1B71" w:rsidRDefault="003D1B71" w:rsidP="005801E5">
            <w:pPr>
              <w:pStyle w:val="Heading1"/>
            </w:pPr>
          </w:p>
        </w:tc>
      </w:tr>
      <w:tr w:rsidR="003D1B71" w14:paraId="1624C6C3" w14:textId="77777777" w:rsidTr="003D1B71">
        <w:trPr>
          <w:trHeight w:val="2448"/>
        </w:trPr>
        <w:tc>
          <w:tcPr>
            <w:tcW w:w="720" w:type="dxa"/>
          </w:tcPr>
          <w:p w14:paraId="4A2E3DB0" w14:textId="77777777" w:rsidR="003D1B71" w:rsidRPr="0056708E" w:rsidRDefault="003D1B71" w:rsidP="00222466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6B0164B9" w14:textId="77777777" w:rsidR="003D1B71" w:rsidRPr="0056708E" w:rsidRDefault="003D1B71" w:rsidP="00222466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</w:tcPr>
          <w:p w14:paraId="2F81FA9B" w14:textId="77777777" w:rsidR="003D1B71" w:rsidRDefault="003D1B71" w:rsidP="00222466"/>
        </w:tc>
        <w:tc>
          <w:tcPr>
            <w:tcW w:w="6607" w:type="dxa"/>
            <w:vMerge/>
          </w:tcPr>
          <w:p w14:paraId="2877C747" w14:textId="77777777" w:rsidR="003D1B71" w:rsidRDefault="003D1B71" w:rsidP="00222466"/>
        </w:tc>
      </w:tr>
    </w:tbl>
    <w:p w14:paraId="1BE9E3C2" w14:textId="77777777" w:rsidR="007F5B63" w:rsidRPr="00CE1E3D" w:rsidRDefault="007F5B63" w:rsidP="006D79A8">
      <w:pPr>
        <w:pStyle w:val="BodyText"/>
      </w:pPr>
    </w:p>
    <w:sectPr w:rsidR="007F5B63" w:rsidRPr="00CE1E3D" w:rsidSect="003D1B71">
      <w:headerReference w:type="default" r:id="rId20"/>
      <w:type w:val="continuous"/>
      <w:pgSz w:w="12240" w:h="15840" w:code="1"/>
      <w:pgMar w:top="2304" w:right="1138" w:bottom="1138" w:left="1138" w:header="72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F35D4F" w14:textId="77777777" w:rsidR="00991784" w:rsidRDefault="00991784" w:rsidP="00590471">
      <w:r>
        <w:separator/>
      </w:r>
    </w:p>
  </w:endnote>
  <w:endnote w:type="continuationSeparator" w:id="0">
    <w:p w14:paraId="071C55A8" w14:textId="77777777" w:rsidR="00991784" w:rsidRDefault="00991784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42356A" w14:textId="77777777" w:rsidR="00991784" w:rsidRDefault="00991784" w:rsidP="00590471">
      <w:r>
        <w:separator/>
      </w:r>
    </w:p>
  </w:footnote>
  <w:footnote w:type="continuationSeparator" w:id="0">
    <w:p w14:paraId="3E7D23BE" w14:textId="77777777" w:rsidR="00991784" w:rsidRDefault="00991784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DAAADE" w14:textId="77777777"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728C2044" wp14:editId="04BEC046">
              <wp:simplePos x="0" y="0"/>
              <wp:positionH relativeFrom="column">
                <wp:posOffset>-1611630</wp:posOffset>
              </wp:positionH>
              <wp:positionV relativeFrom="paragraph">
                <wp:posOffset>-457200</wp:posOffset>
              </wp:positionV>
              <wp:extent cx="8686478" cy="10547991"/>
              <wp:effectExtent l="0" t="0" r="635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86478" cy="10547991"/>
                        <a:chOff x="0" y="-228600"/>
                        <a:chExt cx="8686478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914078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F91A36" id="Group 26" o:spid="_x0000_s1026" style="position:absolute;margin-left:-126.9pt;margin-top:-36pt;width:683.95pt;height:830.55pt;z-index:251657216" coordorigin=",-2286" coordsize="86864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9140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04CB13B4"/>
    <w:multiLevelType w:val="hybridMultilevel"/>
    <w:tmpl w:val="472AA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A96174"/>
    <w:multiLevelType w:val="hybridMultilevel"/>
    <w:tmpl w:val="D6925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SystemFonts/>
  <w:bordersDoNotSurroundHeader/>
  <w:bordersDoNotSurroundFooter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55D9"/>
    <w:rsid w:val="0002073D"/>
    <w:rsid w:val="00060042"/>
    <w:rsid w:val="0008685D"/>
    <w:rsid w:val="00090860"/>
    <w:rsid w:val="000E552D"/>
    <w:rsid w:val="00112FD7"/>
    <w:rsid w:val="00150ABD"/>
    <w:rsid w:val="001946FC"/>
    <w:rsid w:val="001E63DB"/>
    <w:rsid w:val="00212E70"/>
    <w:rsid w:val="00222466"/>
    <w:rsid w:val="00227125"/>
    <w:rsid w:val="0024753C"/>
    <w:rsid w:val="00276026"/>
    <w:rsid w:val="002B4549"/>
    <w:rsid w:val="00310F17"/>
    <w:rsid w:val="00322A46"/>
    <w:rsid w:val="003326CB"/>
    <w:rsid w:val="00353B60"/>
    <w:rsid w:val="00376291"/>
    <w:rsid w:val="00380FD1"/>
    <w:rsid w:val="00383D02"/>
    <w:rsid w:val="00385DE7"/>
    <w:rsid w:val="003D1B71"/>
    <w:rsid w:val="003D55D9"/>
    <w:rsid w:val="004B2931"/>
    <w:rsid w:val="004E158A"/>
    <w:rsid w:val="00565C77"/>
    <w:rsid w:val="0056708E"/>
    <w:rsid w:val="005801E5"/>
    <w:rsid w:val="00590471"/>
    <w:rsid w:val="005D01FA"/>
    <w:rsid w:val="00653E17"/>
    <w:rsid w:val="006A08E8"/>
    <w:rsid w:val="006D79A8"/>
    <w:rsid w:val="0072353B"/>
    <w:rsid w:val="007575B6"/>
    <w:rsid w:val="007B3C81"/>
    <w:rsid w:val="007B5430"/>
    <w:rsid w:val="007D67CA"/>
    <w:rsid w:val="007E668F"/>
    <w:rsid w:val="007F5B63"/>
    <w:rsid w:val="00803A0A"/>
    <w:rsid w:val="00846CB9"/>
    <w:rsid w:val="008566AA"/>
    <w:rsid w:val="00861E46"/>
    <w:rsid w:val="008A1E6E"/>
    <w:rsid w:val="008C024F"/>
    <w:rsid w:val="008C2CFC"/>
    <w:rsid w:val="00912DC8"/>
    <w:rsid w:val="009475DC"/>
    <w:rsid w:val="00951541"/>
    <w:rsid w:val="00967B93"/>
    <w:rsid w:val="00991784"/>
    <w:rsid w:val="009D090F"/>
    <w:rsid w:val="00A14D0B"/>
    <w:rsid w:val="00A31464"/>
    <w:rsid w:val="00A31B16"/>
    <w:rsid w:val="00A33613"/>
    <w:rsid w:val="00A47A8D"/>
    <w:rsid w:val="00AB095C"/>
    <w:rsid w:val="00AC6C7E"/>
    <w:rsid w:val="00B4158A"/>
    <w:rsid w:val="00B6466C"/>
    <w:rsid w:val="00BB1B5D"/>
    <w:rsid w:val="00BC22C7"/>
    <w:rsid w:val="00BD195A"/>
    <w:rsid w:val="00C07240"/>
    <w:rsid w:val="00C14078"/>
    <w:rsid w:val="00CE1E3D"/>
    <w:rsid w:val="00D053FA"/>
    <w:rsid w:val="00DC3F0A"/>
    <w:rsid w:val="00E26AED"/>
    <w:rsid w:val="00E4282B"/>
    <w:rsid w:val="00E73AB8"/>
    <w:rsid w:val="00E90A60"/>
    <w:rsid w:val="00ED47F7"/>
    <w:rsid w:val="00EE7E09"/>
    <w:rsid w:val="00F0223C"/>
    <w:rsid w:val="00F3235D"/>
    <w:rsid w:val="00F32393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7108DEE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wiley6\AppData\Roaming\Microsoft\Templates\Blue%20spheres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BC3A01E546544348D52C3D8384B18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56BF4C-9D68-4216-841E-B0186F74A5F5}"/>
      </w:docPartPr>
      <w:docPartBody>
        <w:p w:rsidR="004141B9" w:rsidRDefault="004141B9">
          <w:pPr>
            <w:pStyle w:val="7BC3A01E546544348D52C3D8384B1874"/>
          </w:pPr>
          <w:r w:rsidRPr="00AC6C7E">
            <w:t>Experience</w:t>
          </w:r>
        </w:p>
      </w:docPartBody>
    </w:docPart>
    <w:docPart>
      <w:docPartPr>
        <w:name w:val="2866FB663F3449CBA30C51AB7B1671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ED182B-399B-4343-99FB-95D7E867F173}"/>
      </w:docPartPr>
      <w:docPartBody>
        <w:p w:rsidR="004141B9" w:rsidRDefault="004141B9">
          <w:pPr>
            <w:pStyle w:val="2866FB663F3449CBA30C51AB7B1671FE"/>
          </w:pPr>
          <w:r w:rsidRPr="00AC6C7E">
            <w:t>Education</w:t>
          </w:r>
        </w:p>
      </w:docPartBody>
    </w:docPart>
    <w:docPart>
      <w:docPartPr>
        <w:name w:val="43E162D25BE148B3A891CE4B37D6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F34D8E-D4AD-42B2-AD3B-92A7EAF27DEF}"/>
      </w:docPartPr>
      <w:docPartBody>
        <w:p w:rsidR="004141B9" w:rsidRDefault="004141B9">
          <w:pPr>
            <w:pStyle w:val="43E162D25BE148B3A891CE4B37D68AC4"/>
          </w:pPr>
          <w:r w:rsidRPr="00AC6C7E">
            <w:t>References</w:t>
          </w:r>
        </w:p>
      </w:docPartBody>
    </w:docPart>
    <w:docPart>
      <w:docPartPr>
        <w:name w:val="2BE51BFAC43F42DCA6C30754F77BB1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387D76-4BA4-4C49-B5B3-E68743F0A923}"/>
      </w:docPartPr>
      <w:docPartBody>
        <w:p w:rsidR="004141B9" w:rsidRDefault="004141B9">
          <w:pPr>
            <w:pStyle w:val="2BE51BFAC43F42DCA6C30754F77BB168"/>
          </w:pPr>
          <w:r w:rsidRPr="00740017">
            <w:rPr>
              <w:rFonts w:ascii="Calibri" w:hAnsi="Calibri" w:cs="Calibri"/>
            </w:rPr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41B9"/>
    <w:rsid w:val="004141B9"/>
    <w:rsid w:val="004B5C03"/>
    <w:rsid w:val="00B44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6CB0F644F674A30B2B9C9BB65FA7C20">
    <w:name w:val="16CB0F644F674A30B2B9C9BB65FA7C20"/>
  </w:style>
  <w:style w:type="paragraph" w:customStyle="1" w:styleId="3C8C79AF19E5477D958D5868301C45BF">
    <w:name w:val="3C8C79AF19E5477D958D5868301C45BF"/>
  </w:style>
  <w:style w:type="paragraph" w:customStyle="1" w:styleId="7BC3A01E546544348D52C3D8384B1874">
    <w:name w:val="7BC3A01E546544348D52C3D8384B1874"/>
  </w:style>
  <w:style w:type="paragraph" w:customStyle="1" w:styleId="CD901E6023BA4725834C864D186EFBA2">
    <w:name w:val="CD901E6023BA4725834C864D186EFBA2"/>
  </w:style>
  <w:style w:type="paragraph" w:customStyle="1" w:styleId="2FE2AFA9A03240839A49FAAEE4C14FB1">
    <w:name w:val="2FE2AFA9A03240839A49FAAEE4C14FB1"/>
  </w:style>
  <w:style w:type="paragraph" w:customStyle="1" w:styleId="F64CA2E6B24B4727BD78883850B84227">
    <w:name w:val="F64CA2E6B24B4727BD78883850B84227"/>
  </w:style>
  <w:style w:type="paragraph" w:customStyle="1" w:styleId="A1E6C9A2043D408997885805C2FE1232">
    <w:name w:val="A1E6C9A2043D408997885805C2FE1232"/>
  </w:style>
  <w:style w:type="paragraph" w:customStyle="1" w:styleId="5A48D0464C654BA7A844E336498D50CB">
    <w:name w:val="5A48D0464C654BA7A844E336498D50CB"/>
  </w:style>
  <w:style w:type="paragraph" w:customStyle="1" w:styleId="7A8DE2F894AD403E897D259B9DC31AD1">
    <w:name w:val="7A8DE2F894AD403E897D259B9DC31AD1"/>
  </w:style>
  <w:style w:type="paragraph" w:customStyle="1" w:styleId="150DDE6CFBE947AC8C1E69C87B0F44BB">
    <w:name w:val="150DDE6CFBE947AC8C1E69C87B0F44BB"/>
  </w:style>
  <w:style w:type="paragraph" w:customStyle="1" w:styleId="2AD17744557B4F47AE62BF047F4BA7E8">
    <w:name w:val="2AD17744557B4F47AE62BF047F4BA7E8"/>
  </w:style>
  <w:style w:type="paragraph" w:customStyle="1" w:styleId="4F14AA48986344D9BB3AEC1318B0E551">
    <w:name w:val="4F14AA48986344D9BB3AEC1318B0E551"/>
  </w:style>
  <w:style w:type="paragraph" w:customStyle="1" w:styleId="CA05A2BF7A9244039F8CFCC05E91C5F8">
    <w:name w:val="CA05A2BF7A9244039F8CFCC05E91C5F8"/>
  </w:style>
  <w:style w:type="paragraph" w:customStyle="1" w:styleId="A602E7038C5E4D2688F1665365F7FA30">
    <w:name w:val="A602E7038C5E4D2688F1665365F7FA30"/>
  </w:style>
  <w:style w:type="paragraph" w:customStyle="1" w:styleId="A930A4D82D97450782477132EAE843AB">
    <w:name w:val="A930A4D82D97450782477132EAE843AB"/>
  </w:style>
  <w:style w:type="paragraph" w:customStyle="1" w:styleId="E3F8D7C7E9234A55AD349DBA900E8A51">
    <w:name w:val="E3F8D7C7E9234A55AD349DBA900E8A51"/>
  </w:style>
  <w:style w:type="paragraph" w:customStyle="1" w:styleId="7A548969C0B44DCA96C9D602A48F5A3E">
    <w:name w:val="7A548969C0B44DCA96C9D602A48F5A3E"/>
  </w:style>
  <w:style w:type="paragraph" w:customStyle="1" w:styleId="F3602A61B0F44E49A31446DF476DFEEA">
    <w:name w:val="F3602A61B0F44E49A31446DF476DFEEA"/>
  </w:style>
  <w:style w:type="paragraph" w:customStyle="1" w:styleId="F7BBC35324C14036A829EF9B1944E5AF">
    <w:name w:val="F7BBC35324C14036A829EF9B1944E5AF"/>
  </w:style>
  <w:style w:type="paragraph" w:customStyle="1" w:styleId="2866FB663F3449CBA30C51AB7B1671FE">
    <w:name w:val="2866FB663F3449CBA30C51AB7B1671FE"/>
  </w:style>
  <w:style w:type="paragraph" w:customStyle="1" w:styleId="09B04A20F5DB4343AF5D27D9C5C47B42">
    <w:name w:val="09B04A20F5DB4343AF5D27D9C5C47B42"/>
  </w:style>
  <w:style w:type="paragraph" w:customStyle="1" w:styleId="847E4AC1AE664127A6FB1F3E4302104A">
    <w:name w:val="847E4AC1AE664127A6FB1F3E4302104A"/>
  </w:style>
  <w:style w:type="paragraph" w:customStyle="1" w:styleId="F2B4C71CD4D2484B90322ADDCD28B9AA">
    <w:name w:val="F2B4C71CD4D2484B90322ADDCD28B9AA"/>
  </w:style>
  <w:style w:type="paragraph" w:customStyle="1" w:styleId="7F5C9C95F0114172974005EA1745ACFA">
    <w:name w:val="7F5C9C95F0114172974005EA1745ACFA"/>
  </w:style>
  <w:style w:type="paragraph" w:customStyle="1" w:styleId="B3EE8B4729EB42429CD02775CAB79D89">
    <w:name w:val="B3EE8B4729EB42429CD02775CAB79D89"/>
  </w:style>
  <w:style w:type="paragraph" w:customStyle="1" w:styleId="FE13B4C3A00D4E87B723864AC3D55218">
    <w:name w:val="FE13B4C3A00D4E87B723864AC3D55218"/>
  </w:style>
  <w:style w:type="paragraph" w:customStyle="1" w:styleId="A9C3E5188CEB4552BA70E6F4E191F936">
    <w:name w:val="A9C3E5188CEB4552BA70E6F4E191F936"/>
  </w:style>
  <w:style w:type="paragraph" w:customStyle="1" w:styleId="43E162D25BE148B3A891CE4B37D68AC4">
    <w:name w:val="43E162D25BE148B3A891CE4B37D68AC4"/>
  </w:style>
  <w:style w:type="paragraph" w:customStyle="1" w:styleId="2BE51BFAC43F42DCA6C30754F77BB168">
    <w:name w:val="2BE51BFAC43F42DCA6C30754F77BB168"/>
  </w:style>
  <w:style w:type="paragraph" w:customStyle="1" w:styleId="64AF2042B9CF4724A0805C4460F63045">
    <w:name w:val="64AF2042B9CF4724A0805C4460F63045"/>
  </w:style>
  <w:style w:type="paragraph" w:customStyle="1" w:styleId="A55EC0C3229E407DA68DB0C1ABBDCF79">
    <w:name w:val="A55EC0C3229E407DA68DB0C1ABBDCF79"/>
  </w:style>
  <w:style w:type="paragraph" w:customStyle="1" w:styleId="61DDFCA1C34D401FAF907F4F5D1C6036">
    <w:name w:val="61DDFCA1C34D401FAF907F4F5D1C6036"/>
  </w:style>
  <w:style w:type="paragraph" w:customStyle="1" w:styleId="C05A4E2F202D4C5485746B1ECCCA1D62">
    <w:name w:val="C05A4E2F202D4C5485746B1ECCCA1D62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0689C812252F4512829DF26CA341C43A">
    <w:name w:val="0689C812252F4512829DF26CA341C43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spheres resume</Template>
  <TotalTime>0</TotalTime>
  <Pages>2</Pages>
  <Words>207</Words>
  <Characters>1182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2019-04-04T23:52:00Z</dcterms:created>
  <dcterms:modified xsi:type="dcterms:W3CDTF">2019-08-19T18:21:00Z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