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69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6607"/>
      </w:tblGrid>
      <w:tr w:rsidR="0010694E" w14:paraId="26239780" w14:textId="77777777" w:rsidTr="0010694E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0667693A" w14:textId="77777777" w:rsidR="0010694E" w:rsidRDefault="0010694E" w:rsidP="003D1B71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6D356CD" wp14:editId="775B68EB">
                      <wp:extent cx="1810385" cy="1810385"/>
                      <wp:effectExtent l="0" t="0" r="18415" b="18415"/>
                      <wp:docPr id="3" name="Oval 3" descr="woman's headshot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1810385" cy="181038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4E302BE" w14:textId="77777777" w:rsidR="0010694E" w:rsidRDefault="0010694E" w:rsidP="00DC3F0A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6D356CD" id="Oval 3" o:spid="_x0000_s1026" alt="woman's headshot" style="width:142.55pt;height:142.55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QAAAAEAAAQBAAAAAgAABAAAAAAD&#10;AAAECgAAAAQAAAQAAAAABQAABAAAAAAGAAAEcBAAAAcAAAQwDAAACAAABAEAAAAJAAAEAAAAAAoA&#10;AAQIAAAACwAABAAAAAAMAAAEAAAAAA0AAAQgCgAADgAABJgHAAAPAAAEAAAAABAAAAQAAAAAEQAA&#10;BAAAAAASAAAEAAAAABMAAAQAAAAAFAAABAAAAAAV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wMA&#10;AwAAAAA0AwADAAAAADUDAAMAAAAANgMAAwAAAAA3AwADAAAAADgDAAMAAAAAOQMAAwAAAAA6AwAD&#10;AAAAADsDAANJf1EAPAMAA0l/UQA9AwADSX9RAD4DAANJf1EAPwMAA0l/UQBAAwADAAAAAEEDAAMA&#10;AAAAQgM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2wBDAAEBAQEB&#10;AQEBAQEBAQEBAQICAQECAgQEAwIDAwQGBQUEBAUGBwkIBgUGBQYHBggICAkJCQkKBwgLCQkHDAkH&#10;Bwf/2wBDAQEBAQICAgUDAwUIBwYHCAgICAgHCAgICAgICAgICAgICAgICAgICAgICAgICAgICAgI&#10;CAgICAgICAgICAgICAj/wAARCAeACg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" stroked="f" strokeweight="1pt">
                      <v:fill r:id="rId11" o:title="woman's headshot" recolor="t" rotate="t" type="frame"/>
                      <v:stroke joinstyle="miter"/>
                      <v:textbox>
                        <w:txbxContent>
                          <w:p w14:paraId="24E302BE" w14:textId="77777777" w:rsidR="0010694E" w:rsidRDefault="0010694E" w:rsidP="00DC3F0A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6607" w:type="dxa"/>
            <w:tcBorders>
              <w:bottom w:val="nil"/>
            </w:tcBorders>
          </w:tcPr>
          <w:p w14:paraId="655DD718" w14:textId="77777777" w:rsidR="0010694E" w:rsidRDefault="0010694E" w:rsidP="00A14D0B">
            <w:pPr>
              <w:pStyle w:val="Title"/>
            </w:pPr>
            <w:r>
              <w:t>Dominick</w:t>
            </w:r>
            <w:r w:rsidR="0041242F">
              <w:t xml:space="preserve"> </w:t>
            </w:r>
            <w:r>
              <w:t>Wiley</w:t>
            </w:r>
          </w:p>
          <w:p w14:paraId="577D508E" w14:textId="77777777" w:rsidR="00006246" w:rsidRPr="009128A4" w:rsidRDefault="00006246" w:rsidP="00006246">
            <w:pPr>
              <w:pStyle w:val="Heading2"/>
              <w:rPr>
                <w:rFonts w:cs="Calibri"/>
                <w:color w:val="0072C7"/>
              </w:rPr>
            </w:pPr>
            <w:r w:rsidRPr="009128A4">
              <w:rPr>
                <w:rFonts w:cs="Calibri"/>
                <w:color w:val="0072C7"/>
              </w:rPr>
              <w:t>Summary</w:t>
            </w:r>
          </w:p>
          <w:p w14:paraId="55B1EED0" w14:textId="1BA3E361" w:rsidR="00006246" w:rsidRPr="00E82E81" w:rsidRDefault="00006246" w:rsidP="00E82E81">
            <w:pPr>
              <w:tabs>
                <w:tab w:val="right" w:pos="9360"/>
              </w:tabs>
              <w:rPr>
                <w:rFonts w:cs="Calibri"/>
                <w:b/>
              </w:rPr>
            </w:pPr>
            <w:r w:rsidRPr="00852FC3">
              <w:rPr>
                <w:rFonts w:cs="Calibri"/>
                <w:b/>
              </w:rPr>
              <w:t>Honest, loyal, and dedicated team member with a strong foundation in programming and web development across multiple platforms.  Recent college graduate following a life-long passion for gaming, computer technology and project development.</w:t>
            </w:r>
          </w:p>
        </w:tc>
      </w:tr>
      <w:tr w:rsidR="0010694E" w14:paraId="197BFB15" w14:textId="77777777" w:rsidTr="0010694E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14:paraId="3E77DF98" w14:textId="77777777" w:rsidR="0010694E" w:rsidRDefault="0010694E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p w14:paraId="1A3EF543" w14:textId="60DAE6D0" w:rsidR="007E3E95" w:rsidRPr="007E3E95" w:rsidRDefault="007E3E95" w:rsidP="007E3E95">
            <w:pPr>
              <w:pStyle w:val="Heading2"/>
              <w:rPr>
                <w:rFonts w:cs="Calibri"/>
                <w:color w:val="0072C7"/>
              </w:rPr>
            </w:pPr>
            <w:r w:rsidRPr="007E3E95">
              <w:rPr>
                <w:rFonts w:cs="Calibri"/>
                <w:color w:val="0072C7"/>
              </w:rPr>
              <w:t>Accomplishments</w:t>
            </w:r>
          </w:p>
          <w:p w14:paraId="07DC6E7D" w14:textId="269D304E" w:rsidR="007E3E95" w:rsidRPr="00C3786A" w:rsidRDefault="009128A4" w:rsidP="007E3E95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C3786A">
              <w:rPr>
                <w:rFonts w:asciiTheme="majorHAnsi" w:hAnsiTheme="majorHAnsi" w:cs="Calibri"/>
                <w:b/>
                <w:sz w:val="22"/>
                <w:szCs w:val="22"/>
              </w:rPr>
              <w:t>3.5 GPA</w:t>
            </w:r>
          </w:p>
          <w:p w14:paraId="7752E2A5" w14:textId="2D9B33CA" w:rsidR="009128A4" w:rsidRPr="00C3786A" w:rsidRDefault="004477B6" w:rsidP="007E3E95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C3786A">
              <w:rPr>
                <w:rFonts w:asciiTheme="majorHAnsi" w:hAnsiTheme="majorHAnsi" w:cs="Calibri"/>
                <w:b/>
                <w:sz w:val="22"/>
                <w:szCs w:val="22"/>
              </w:rPr>
              <w:t>Member of the Phi Theta Kappa Honor Society</w:t>
            </w:r>
          </w:p>
          <w:p w14:paraId="361E9BE3" w14:textId="32B1E471" w:rsidR="004477B6" w:rsidRPr="00C3786A" w:rsidRDefault="004477B6" w:rsidP="007E3E95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C3786A">
              <w:rPr>
                <w:rFonts w:asciiTheme="majorHAnsi" w:hAnsiTheme="majorHAnsi" w:cs="Calibri"/>
                <w:b/>
                <w:sz w:val="22"/>
                <w:szCs w:val="22"/>
              </w:rPr>
              <w:t xml:space="preserve">Member of SLCC Coders, a </w:t>
            </w:r>
            <w:r w:rsidR="00953D2D" w:rsidRPr="00C3786A">
              <w:rPr>
                <w:rFonts w:asciiTheme="majorHAnsi" w:hAnsiTheme="majorHAnsi" w:cs="Calibri"/>
                <w:b/>
                <w:sz w:val="22"/>
                <w:szCs w:val="22"/>
              </w:rPr>
              <w:t>club for programmers</w:t>
            </w:r>
          </w:p>
          <w:p w14:paraId="4B822350" w14:textId="4335D936" w:rsidR="00563CC8" w:rsidRPr="00C3786A" w:rsidRDefault="00134A8F" w:rsidP="00B634CF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C3786A">
              <w:rPr>
                <w:rFonts w:asciiTheme="majorHAnsi" w:hAnsiTheme="majorHAnsi" w:cs="Calibri"/>
                <w:b/>
                <w:sz w:val="22"/>
                <w:szCs w:val="22"/>
              </w:rPr>
              <w:t>Achieved Honor Roll</w:t>
            </w:r>
            <w:r w:rsidR="00563CC8" w:rsidRPr="00C3786A">
              <w:rPr>
                <w:rFonts w:asciiTheme="majorHAnsi" w:hAnsiTheme="majorHAnsi" w:cs="Calibri"/>
                <w:b/>
                <w:sz w:val="22"/>
                <w:szCs w:val="22"/>
              </w:rPr>
              <w:t xml:space="preserve"> status </w:t>
            </w:r>
            <w:proofErr w:type="gramStart"/>
            <w:r w:rsidR="00563CC8" w:rsidRPr="00C3786A">
              <w:rPr>
                <w:rFonts w:asciiTheme="majorHAnsi" w:hAnsiTheme="majorHAnsi" w:cs="Calibri"/>
                <w:b/>
                <w:sz w:val="22"/>
                <w:szCs w:val="22"/>
              </w:rPr>
              <w:t>twice</w:t>
            </w:r>
            <w:proofErr w:type="gramEnd"/>
          </w:p>
          <w:p w14:paraId="0B18941A" w14:textId="020165B3" w:rsidR="009745FC" w:rsidRPr="007E3E95" w:rsidRDefault="009745FC" w:rsidP="009745FC">
            <w:pPr>
              <w:pStyle w:val="Heading2"/>
              <w:rPr>
                <w:rFonts w:cs="Calibri"/>
                <w:color w:val="0072C7"/>
              </w:rPr>
            </w:pPr>
            <w:r>
              <w:rPr>
                <w:rFonts w:cs="Calibri"/>
                <w:color w:val="0072C7"/>
              </w:rPr>
              <w:t>Courses</w:t>
            </w:r>
          </w:p>
          <w:p w14:paraId="03DAB706" w14:textId="49F2A489" w:rsidR="009745FC" w:rsidRPr="0041242F" w:rsidRDefault="003C68B2" w:rsidP="0041242F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41242F">
              <w:rPr>
                <w:rFonts w:asciiTheme="majorHAnsi" w:hAnsiTheme="majorHAnsi" w:cs="Calibri"/>
                <w:b/>
                <w:sz w:val="22"/>
                <w:szCs w:val="22"/>
              </w:rPr>
              <w:t>Introduction to Programming</w:t>
            </w:r>
          </w:p>
          <w:p w14:paraId="7C9EFF92" w14:textId="60AC4AC8" w:rsidR="003C68B2" w:rsidRPr="0041242F" w:rsidRDefault="00C22488" w:rsidP="0041242F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41242F">
              <w:rPr>
                <w:rFonts w:asciiTheme="majorHAnsi" w:hAnsiTheme="majorHAnsi" w:cs="Calibri"/>
                <w:b/>
                <w:sz w:val="22"/>
                <w:szCs w:val="22"/>
              </w:rPr>
              <w:t>Advanced Programming</w:t>
            </w:r>
          </w:p>
          <w:p w14:paraId="4CBDCB93" w14:textId="0A273AFE" w:rsidR="00C22488" w:rsidRPr="0041242F" w:rsidRDefault="00C22488" w:rsidP="0041242F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41242F">
              <w:rPr>
                <w:rFonts w:asciiTheme="majorHAnsi" w:hAnsiTheme="majorHAnsi" w:cs="Calibri"/>
                <w:b/>
                <w:sz w:val="22"/>
                <w:szCs w:val="22"/>
              </w:rPr>
              <w:t>Computer Architecture</w:t>
            </w:r>
          </w:p>
          <w:p w14:paraId="1E0ED1EE" w14:textId="773B8261" w:rsidR="00C22488" w:rsidRPr="0041242F" w:rsidRDefault="00C22488" w:rsidP="0041242F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41242F">
              <w:rPr>
                <w:rFonts w:asciiTheme="majorHAnsi" w:hAnsiTheme="majorHAnsi" w:cs="Calibri"/>
                <w:b/>
                <w:sz w:val="22"/>
                <w:szCs w:val="22"/>
              </w:rPr>
              <w:t>Algorithms &amp; Data Structures</w:t>
            </w:r>
          </w:p>
          <w:p w14:paraId="4105BBCC" w14:textId="4D51F0CD" w:rsidR="00C22488" w:rsidRPr="0041242F" w:rsidRDefault="00C22488" w:rsidP="0041242F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41242F">
              <w:rPr>
                <w:rFonts w:asciiTheme="majorHAnsi" w:hAnsiTheme="majorHAnsi" w:cs="Calibri"/>
                <w:b/>
                <w:sz w:val="22"/>
                <w:szCs w:val="22"/>
              </w:rPr>
              <w:t>Web Programming</w:t>
            </w:r>
          </w:p>
          <w:p w14:paraId="5B8FD14C" w14:textId="0913F219" w:rsidR="00C22488" w:rsidRPr="0041242F" w:rsidRDefault="00C22488" w:rsidP="0041242F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41242F">
              <w:rPr>
                <w:rFonts w:asciiTheme="majorHAnsi" w:hAnsiTheme="majorHAnsi" w:cs="Calibri"/>
                <w:b/>
                <w:sz w:val="22"/>
                <w:szCs w:val="22"/>
              </w:rPr>
              <w:t>Software Engineering</w:t>
            </w:r>
          </w:p>
          <w:p w14:paraId="5D3B5045" w14:textId="0668743A" w:rsidR="00C22488" w:rsidRPr="0041242F" w:rsidRDefault="00C22488" w:rsidP="0041242F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41242F">
              <w:rPr>
                <w:rFonts w:asciiTheme="majorHAnsi" w:hAnsiTheme="majorHAnsi" w:cs="Calibri"/>
                <w:b/>
                <w:sz w:val="22"/>
                <w:szCs w:val="22"/>
              </w:rPr>
              <w:t>Object-Oriented Programming</w:t>
            </w:r>
          </w:p>
          <w:p w14:paraId="703F8BB1" w14:textId="553198AD" w:rsidR="00D306D0" w:rsidRPr="0041242F" w:rsidRDefault="00D306D0" w:rsidP="0041242F">
            <w:pPr>
              <w:pStyle w:val="ListParagraph"/>
              <w:numPr>
                <w:ilvl w:val="0"/>
                <w:numId w:val="6"/>
              </w:numPr>
              <w:tabs>
                <w:tab w:val="right" w:pos="9360"/>
              </w:tabs>
              <w:rPr>
                <w:rFonts w:asciiTheme="majorHAnsi" w:hAnsiTheme="majorHAnsi" w:cs="Calibri"/>
                <w:b/>
                <w:sz w:val="22"/>
                <w:szCs w:val="22"/>
              </w:rPr>
            </w:pPr>
            <w:r w:rsidRPr="0041242F">
              <w:rPr>
                <w:rFonts w:asciiTheme="majorHAnsi" w:hAnsiTheme="majorHAnsi" w:cs="Calibri"/>
                <w:b/>
                <w:sz w:val="22"/>
                <w:szCs w:val="22"/>
              </w:rPr>
              <w:t>Penetration Testing</w:t>
            </w:r>
          </w:p>
          <w:sdt>
            <w:sdtPr>
              <w:rPr>
                <w:rFonts w:ascii="Calibri" w:hAnsi="Calibri" w:cs="Calibri"/>
                <w:color w:val="0072C7"/>
              </w:rPr>
              <w:id w:val="2079631352"/>
              <w:placeholder>
                <w:docPart w:val="7355FFC296B44F59B000F0AE4FF6A9DC"/>
              </w:placeholder>
              <w:temporary/>
              <w:showingPlcHdr/>
              <w15:appearance w15:val="hidden"/>
            </w:sdtPr>
            <w:sdtEndPr/>
            <w:sdtContent>
              <w:p w14:paraId="761EBCAA" w14:textId="2896A444" w:rsidR="005145E4" w:rsidRPr="005145E4" w:rsidRDefault="005145E4" w:rsidP="005145E4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Education</w:t>
                </w:r>
              </w:p>
            </w:sdtContent>
          </w:sdt>
          <w:p w14:paraId="3B9EB083" w14:textId="5E09F1DC" w:rsidR="00F87AC3" w:rsidRPr="00176100" w:rsidRDefault="00F87AC3" w:rsidP="00AE2657">
            <w:pPr>
              <w:pStyle w:val="SchoolName"/>
              <w:numPr>
                <w:ilvl w:val="0"/>
                <w:numId w:val="7"/>
              </w:numPr>
              <w:rPr>
                <w:rFonts w:asciiTheme="majorHAnsi" w:hAnsiTheme="majorHAnsi"/>
                <w:b w:val="0"/>
                <w:bCs/>
              </w:rPr>
            </w:pPr>
            <w:r w:rsidRPr="00C3786A">
              <w:rPr>
                <w:rFonts w:asciiTheme="majorHAnsi" w:hAnsiTheme="majorHAnsi"/>
              </w:rPr>
              <w:t xml:space="preserve">(AS Degree in Computer Science &amp; Info. Systems) </w:t>
            </w:r>
            <w:r w:rsidRPr="00176100">
              <w:rPr>
                <w:rFonts w:asciiTheme="majorHAnsi" w:hAnsiTheme="majorHAnsi"/>
                <w:b w:val="0"/>
                <w:bCs/>
              </w:rPr>
              <w:t xml:space="preserve">Salt Lake Community College, Taylorsville, </w:t>
            </w:r>
            <w:r w:rsidR="00354F42" w:rsidRPr="00176100">
              <w:rPr>
                <w:rFonts w:asciiTheme="majorHAnsi" w:hAnsiTheme="majorHAnsi"/>
                <w:b w:val="0"/>
                <w:bCs/>
              </w:rPr>
              <w:t>UT</w:t>
            </w:r>
            <w:r w:rsidR="00176100">
              <w:rPr>
                <w:rFonts w:asciiTheme="majorHAnsi" w:hAnsiTheme="majorHAnsi"/>
                <w:b w:val="0"/>
                <w:bCs/>
              </w:rPr>
              <w:t xml:space="preserve"> </w:t>
            </w:r>
            <w:r w:rsidR="0059226D">
              <w:rPr>
                <w:rFonts w:asciiTheme="majorHAnsi" w:hAnsiTheme="majorHAnsi"/>
                <w:b w:val="0"/>
                <w:bCs/>
                <w:i/>
                <w:iCs/>
              </w:rPr>
              <w:t>2018-2020</w:t>
            </w:r>
          </w:p>
          <w:p w14:paraId="42B9EF2B" w14:textId="1FD69B55" w:rsidR="003A774E" w:rsidRPr="007C4989" w:rsidRDefault="00AE2657" w:rsidP="007C4989">
            <w:pPr>
              <w:pStyle w:val="SchoolName"/>
              <w:numPr>
                <w:ilvl w:val="0"/>
                <w:numId w:val="7"/>
              </w:numPr>
              <w:rPr>
                <w:rFonts w:asciiTheme="majorHAnsi" w:hAnsiTheme="majorHAnsi"/>
                <w:b w:val="0"/>
                <w:bCs/>
              </w:rPr>
            </w:pPr>
            <w:r w:rsidRPr="00C3786A">
              <w:rPr>
                <w:rFonts w:asciiTheme="majorHAnsi" w:hAnsiTheme="majorHAnsi"/>
              </w:rPr>
              <w:t xml:space="preserve">(Diploma) </w:t>
            </w:r>
            <w:r w:rsidR="00354F42" w:rsidRPr="00176100">
              <w:rPr>
                <w:rFonts w:asciiTheme="majorHAnsi" w:hAnsiTheme="majorHAnsi"/>
                <w:b w:val="0"/>
                <w:bCs/>
              </w:rPr>
              <w:t>Granger High School, West Valley City, UT</w:t>
            </w:r>
            <w:r w:rsidR="0059226D">
              <w:rPr>
                <w:rFonts w:asciiTheme="majorHAnsi" w:hAnsiTheme="majorHAnsi"/>
                <w:b w:val="0"/>
                <w:bCs/>
              </w:rPr>
              <w:t xml:space="preserve"> </w:t>
            </w:r>
            <w:r w:rsidR="0059226D">
              <w:rPr>
                <w:rFonts w:asciiTheme="majorHAnsi" w:hAnsiTheme="majorHAnsi"/>
                <w:b w:val="0"/>
                <w:bCs/>
                <w:i/>
                <w:iCs/>
              </w:rPr>
              <w:t>2013-2017</w:t>
            </w:r>
          </w:p>
          <w:p w14:paraId="6F6B10A4" w14:textId="226F5601" w:rsidR="0010694E" w:rsidRDefault="0010694E" w:rsidP="000E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</w:pPr>
            <w:r w:rsidRPr="0002073D"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  <w:t>Skills</w:t>
            </w:r>
          </w:p>
          <w:p w14:paraId="24432E18" w14:textId="77777777" w:rsidR="009745FC" w:rsidRDefault="009745FC" w:rsidP="000E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</w:pPr>
          </w:p>
          <w:p w14:paraId="44C551C8" w14:textId="2EAA2D1F" w:rsidR="00C71553" w:rsidRPr="00C71553" w:rsidRDefault="0010694E" w:rsidP="00C71553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 w:rsidRPr="0002073D">
              <w:rPr>
                <w:rFonts w:asciiTheme="majorHAnsi" w:hAnsiTheme="majorHAnsi" w:cs="Georgia"/>
                <w:color w:val="000000" w:themeColor="text1"/>
              </w:rPr>
              <w:t>Microsoft Word</w:t>
            </w:r>
            <w:r>
              <w:rPr>
                <w:rFonts w:asciiTheme="majorHAnsi" w:hAnsiTheme="majorHAnsi" w:cs="Georgia"/>
                <w:color w:val="000000" w:themeColor="text1"/>
              </w:rPr>
              <w:t>, Excel, PowerPoint (Expert)</w:t>
            </w:r>
          </w:p>
          <w:p w14:paraId="5FA86ACB" w14:textId="501DE1D6" w:rsidR="0010694E" w:rsidRDefault="0010694E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Google Docs, Sheets, Slides (Advanced)</w:t>
            </w:r>
          </w:p>
          <w:p w14:paraId="0FE1989C" w14:textId="4DB50504" w:rsidR="0010694E" w:rsidRDefault="0010694E" w:rsidP="00227125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lastRenderedPageBreak/>
              <w:t>Adobe InDesign (Intermediate)</w:t>
            </w:r>
          </w:p>
          <w:p w14:paraId="2E9B53A0" w14:textId="00E1F4AA" w:rsidR="00B47C48" w:rsidRPr="00B47C48" w:rsidRDefault="0010694E" w:rsidP="00B47C48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NetBeans</w:t>
            </w:r>
            <w:r w:rsidR="006E402D">
              <w:rPr>
                <w:rFonts w:asciiTheme="majorHAnsi" w:hAnsiTheme="majorHAnsi" w:cs="Georgia"/>
                <w:color w:val="000000" w:themeColor="text1"/>
              </w:rPr>
              <w:t>, Eclipse</w:t>
            </w:r>
            <w:r>
              <w:rPr>
                <w:rFonts w:asciiTheme="majorHAnsi" w:hAnsiTheme="majorHAnsi" w:cs="Georgia"/>
                <w:color w:val="000000" w:themeColor="text1"/>
              </w:rPr>
              <w:t xml:space="preserve"> (Advanced)</w:t>
            </w:r>
          </w:p>
          <w:p w14:paraId="1356DCF0" w14:textId="7773C312" w:rsidR="0010694E" w:rsidRDefault="0010694E" w:rsidP="006E402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 w:rsidRPr="006E402D">
              <w:rPr>
                <w:rFonts w:asciiTheme="majorHAnsi" w:hAnsiTheme="majorHAnsi" w:cs="Georgia"/>
                <w:color w:val="000000" w:themeColor="text1"/>
              </w:rPr>
              <w:t>Notepad++, Notepad (Expert)</w:t>
            </w:r>
          </w:p>
          <w:p w14:paraId="2F0F74EA" w14:textId="09599171" w:rsidR="00B47C48" w:rsidRDefault="00B47C48" w:rsidP="006E402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Visual Studio (Expert)</w:t>
            </w:r>
          </w:p>
          <w:p w14:paraId="22D95E20" w14:textId="55E25254" w:rsidR="00C51F59" w:rsidRPr="00C51F59" w:rsidRDefault="00B47C48" w:rsidP="00C51F59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VS Code (Advanced)</w:t>
            </w:r>
          </w:p>
          <w:p w14:paraId="77DA3C2D" w14:textId="52895148" w:rsidR="0010694E" w:rsidRDefault="0010694E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HTML/CSS (Advanced)</w:t>
            </w:r>
          </w:p>
          <w:p w14:paraId="790010B1" w14:textId="27BED1A7" w:rsidR="0010694E" w:rsidRDefault="0010694E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Java (Expert)</w:t>
            </w:r>
          </w:p>
          <w:p w14:paraId="5E7DB6A7" w14:textId="0A80D37D" w:rsidR="0010694E" w:rsidRDefault="0010694E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C# (Expert)</w:t>
            </w:r>
          </w:p>
          <w:p w14:paraId="0B3E13F1" w14:textId="35F8D9AA" w:rsidR="0010694E" w:rsidRDefault="0010694E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Unity (Intermediate)</w:t>
            </w:r>
          </w:p>
          <w:p w14:paraId="49AC3097" w14:textId="36140F8A" w:rsidR="0010694E" w:rsidRDefault="0010694E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Python (</w:t>
            </w:r>
            <w:r w:rsidR="000D735E">
              <w:rPr>
                <w:rFonts w:asciiTheme="majorHAnsi" w:hAnsiTheme="majorHAnsi" w:cs="Georgia"/>
                <w:color w:val="000000" w:themeColor="text1"/>
              </w:rPr>
              <w:t>Intermediate</w:t>
            </w:r>
            <w:r>
              <w:rPr>
                <w:rFonts w:asciiTheme="majorHAnsi" w:hAnsiTheme="majorHAnsi" w:cs="Georgia"/>
                <w:color w:val="000000" w:themeColor="text1"/>
              </w:rPr>
              <w:t>)</w:t>
            </w:r>
          </w:p>
          <w:p w14:paraId="45BEEF84" w14:textId="667D34F5" w:rsidR="0010694E" w:rsidRDefault="0010694E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JavaScript (</w:t>
            </w:r>
            <w:r w:rsidR="000D735E">
              <w:rPr>
                <w:rFonts w:asciiTheme="majorHAnsi" w:hAnsiTheme="majorHAnsi" w:cs="Georgia"/>
                <w:color w:val="000000" w:themeColor="text1"/>
              </w:rPr>
              <w:t>Expert</w:t>
            </w:r>
            <w:r>
              <w:rPr>
                <w:rFonts w:asciiTheme="majorHAnsi" w:hAnsiTheme="majorHAnsi" w:cs="Georgia"/>
                <w:color w:val="000000" w:themeColor="text1"/>
              </w:rPr>
              <w:t>)</w:t>
            </w:r>
          </w:p>
          <w:p w14:paraId="6C65900A" w14:textId="5FC58F0B" w:rsidR="00C51F59" w:rsidRDefault="00C51F59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TypeScript (Advanced)</w:t>
            </w:r>
          </w:p>
          <w:p w14:paraId="390D7DC7" w14:textId="5E5017FA" w:rsidR="00C51F59" w:rsidRDefault="00C51F59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C++ (Intermediate)</w:t>
            </w:r>
          </w:p>
          <w:p w14:paraId="41B4C1C3" w14:textId="3799B129" w:rsidR="00C51F59" w:rsidRDefault="002A6799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Spring Framework (Intermediate)</w:t>
            </w:r>
          </w:p>
          <w:p w14:paraId="1E2E3675" w14:textId="3DBC2C48" w:rsidR="002A6799" w:rsidRDefault="002A6799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ReactJS</w:t>
            </w:r>
            <w:r w:rsidR="008A36B1">
              <w:rPr>
                <w:rFonts w:asciiTheme="majorHAnsi" w:hAnsiTheme="majorHAnsi" w:cs="Georgia"/>
                <w:color w:val="000000" w:themeColor="text1"/>
              </w:rPr>
              <w:t>/Redux</w:t>
            </w:r>
            <w:r>
              <w:rPr>
                <w:rFonts w:asciiTheme="majorHAnsi" w:hAnsiTheme="majorHAnsi" w:cs="Georgia"/>
                <w:color w:val="000000" w:themeColor="text1"/>
              </w:rPr>
              <w:t xml:space="preserve"> (Expert</w:t>
            </w:r>
            <w:r w:rsidR="008A36B1">
              <w:rPr>
                <w:rFonts w:asciiTheme="majorHAnsi" w:hAnsiTheme="majorHAnsi" w:cs="Georgia"/>
                <w:color w:val="000000" w:themeColor="text1"/>
              </w:rPr>
              <w:t>)</w:t>
            </w:r>
          </w:p>
          <w:p w14:paraId="66BEE6A8" w14:textId="77777777" w:rsidR="0010694E" w:rsidRDefault="0010694E" w:rsidP="0060226E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PHP, SQL (Intermediate)</w:t>
            </w:r>
          </w:p>
          <w:p w14:paraId="6B1EAB64" w14:textId="50CD6D5E" w:rsidR="0010694E" w:rsidRDefault="0010694E" w:rsidP="0060226E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 w:rsidRPr="0060226E">
              <w:rPr>
                <w:rFonts w:asciiTheme="majorHAnsi" w:hAnsiTheme="majorHAnsi" w:cs="Georgia"/>
                <w:color w:val="000000" w:themeColor="text1"/>
              </w:rPr>
              <w:t>Spanish</w:t>
            </w:r>
            <w:r w:rsidR="006E402D">
              <w:rPr>
                <w:rFonts w:asciiTheme="majorHAnsi" w:hAnsiTheme="majorHAnsi" w:cs="Georgia"/>
                <w:color w:val="000000" w:themeColor="text1"/>
              </w:rPr>
              <w:t>, French</w:t>
            </w:r>
            <w:r w:rsidRPr="0060226E">
              <w:rPr>
                <w:rFonts w:asciiTheme="majorHAnsi" w:hAnsiTheme="majorHAnsi" w:cs="Georgia"/>
                <w:color w:val="000000" w:themeColor="text1"/>
              </w:rPr>
              <w:t xml:space="preserve"> (Beginner)</w:t>
            </w:r>
          </w:p>
          <w:p w14:paraId="73E99CB1" w14:textId="77777777" w:rsidR="00E82E81" w:rsidRDefault="00E82E81" w:rsidP="00E82E81">
            <w:pPr>
              <w:pStyle w:val="SchoolName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</w:p>
          <w:p w14:paraId="3841D677" w14:textId="721917F0" w:rsidR="00E82E81" w:rsidRDefault="00E82E81" w:rsidP="00E82E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</w:pPr>
            <w:r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  <w:t>Related Experience</w:t>
            </w:r>
          </w:p>
          <w:p w14:paraId="47B851CA" w14:textId="0526991D" w:rsidR="003A774E" w:rsidRDefault="003A774E" w:rsidP="00E82E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</w:pPr>
          </w:p>
          <w:p w14:paraId="34CCA223" w14:textId="5411DF55" w:rsidR="003A774E" w:rsidRPr="003A774E" w:rsidRDefault="003A774E" w:rsidP="00E82E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/>
                <w:color w:val="000000" w:themeColor="text1"/>
              </w:rPr>
            </w:pPr>
            <w:r w:rsidRPr="003A774E">
              <w:rPr>
                <w:rFonts w:asciiTheme="majorHAnsi" w:hAnsiTheme="majorHAnsi" w:cs="Georgia"/>
                <w:b/>
                <w:color w:val="000000" w:themeColor="text1"/>
              </w:rPr>
              <w:t xml:space="preserve">Associate </w:t>
            </w:r>
            <w:r>
              <w:rPr>
                <w:rFonts w:asciiTheme="majorHAnsi" w:hAnsiTheme="majorHAnsi" w:cs="Georgia"/>
                <w:b/>
                <w:color w:val="000000" w:themeColor="text1"/>
              </w:rPr>
              <w:t>Full Stack Software Engineer</w:t>
            </w:r>
            <w:r w:rsidR="006C3EE7">
              <w:rPr>
                <w:rFonts w:asciiTheme="majorHAnsi" w:hAnsiTheme="majorHAnsi" w:cs="Georgia"/>
                <w:b/>
                <w:color w:val="000000" w:themeColor="text1"/>
              </w:rPr>
              <w:t xml:space="preserve"> (Revature)</w:t>
            </w:r>
          </w:p>
          <w:p w14:paraId="2D464B59" w14:textId="39BC9D82" w:rsidR="00E82E81" w:rsidRPr="00B36651" w:rsidRDefault="005D52D0" w:rsidP="006C3EE7">
            <w:pPr>
              <w:pStyle w:val="SchoolName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 xml:space="preserve">Created </w:t>
            </w:r>
            <w:r w:rsidR="00B36651"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many web applications, including a Nutrition Planner, Training Planner, Expense Reimbursement System, and Banking App.</w:t>
            </w:r>
          </w:p>
          <w:p w14:paraId="727FFFA2" w14:textId="3353A1DE" w:rsidR="00B15DB0" w:rsidRPr="007C4989" w:rsidRDefault="000B0C0B" w:rsidP="007C4989">
            <w:pPr>
              <w:pStyle w:val="SchoolName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Completed various coding challenges in CodinGame and Hacker</w:t>
            </w:r>
            <w:r w:rsidR="00B15DB0"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R</w:t>
            </w:r>
            <w:r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ank</w:t>
            </w:r>
            <w:r w:rsidR="00B15DB0"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.</w:t>
            </w:r>
          </w:p>
          <w:p w14:paraId="4DCC7F78" w14:textId="77777777" w:rsidR="003A774E" w:rsidRDefault="003A774E" w:rsidP="00E82E81">
            <w:pPr>
              <w:pStyle w:val="SchoolName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</w:p>
          <w:p w14:paraId="4872E696" w14:textId="77777777" w:rsidR="004A0211" w:rsidRPr="004A0211" w:rsidRDefault="004A0211" w:rsidP="004A0211">
            <w:pPr>
              <w:pStyle w:val="SchoolName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 w:rsidRPr="004A0211">
              <w:rPr>
                <w:rFonts w:asciiTheme="majorHAnsi" w:hAnsiTheme="majorHAnsi" w:cs="Georgia"/>
                <w:color w:val="000000" w:themeColor="text1"/>
              </w:rPr>
              <w:t>Weather Application</w:t>
            </w:r>
          </w:p>
          <w:p w14:paraId="72E1208C" w14:textId="77777777" w:rsidR="00123419" w:rsidRDefault="004A0211" w:rsidP="004A0211">
            <w:pPr>
              <w:pStyle w:val="SchoolNam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 w:val="0"/>
                <w:bCs/>
                <w:color w:val="000000" w:themeColor="text1"/>
              </w:rPr>
            </w:pPr>
            <w:r w:rsidRPr="004A0211"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Created a GUI-based desktop application utilizing Java to check hourly forecasts and current weather conditions.</w:t>
            </w:r>
          </w:p>
          <w:p w14:paraId="37F13A40" w14:textId="41AA845C" w:rsidR="004A0211" w:rsidRPr="004A0211" w:rsidRDefault="004A0211" w:rsidP="004A0211">
            <w:pPr>
              <w:pStyle w:val="SchoolNam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 w:val="0"/>
                <w:bCs/>
                <w:color w:val="000000" w:themeColor="text1"/>
              </w:rPr>
            </w:pPr>
            <w:r w:rsidRPr="004A0211"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Served as Project Manager for team project.</w:t>
            </w:r>
          </w:p>
          <w:p w14:paraId="7B04D597" w14:textId="72418981" w:rsidR="004A0211" w:rsidRDefault="004A0211" w:rsidP="004A0211">
            <w:pPr>
              <w:pStyle w:val="SchoolNam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 w:val="0"/>
                <w:bCs/>
                <w:color w:val="000000" w:themeColor="text1"/>
              </w:rPr>
            </w:pPr>
            <w:r w:rsidRPr="004A0211"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Ensured each team member understood their role and had needed resources to complete their assignment.</w:t>
            </w:r>
          </w:p>
          <w:p w14:paraId="57451AF7" w14:textId="77777777" w:rsidR="004A0211" w:rsidRPr="004A0211" w:rsidRDefault="004A0211" w:rsidP="004A0211">
            <w:pPr>
              <w:pStyle w:val="SchoolName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 w:val="0"/>
                <w:bCs/>
                <w:color w:val="000000" w:themeColor="text1"/>
              </w:rPr>
            </w:pPr>
          </w:p>
          <w:p w14:paraId="0382FE8A" w14:textId="77777777" w:rsidR="004A0211" w:rsidRPr="004A0211" w:rsidRDefault="004A0211" w:rsidP="004A0211">
            <w:pPr>
              <w:pStyle w:val="SchoolName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 w:rsidRPr="004A0211">
              <w:rPr>
                <w:rFonts w:asciiTheme="majorHAnsi" w:hAnsiTheme="majorHAnsi" w:cs="Georgia"/>
                <w:color w:val="000000" w:themeColor="text1"/>
              </w:rPr>
              <w:t>Snake Game</w:t>
            </w:r>
          </w:p>
          <w:p w14:paraId="536BB133" w14:textId="11284E60" w:rsidR="004A0211" w:rsidRDefault="004A0211" w:rsidP="004A0211">
            <w:pPr>
              <w:pStyle w:val="SchoolNam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 w:val="0"/>
                <w:bCs/>
                <w:color w:val="000000" w:themeColor="text1"/>
              </w:rPr>
            </w:pPr>
            <w:r w:rsidRPr="004A0211"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Utilizing Visual Studio 2019 and C#, created a game in which a snake is in a box, eating eggs to accumulate points and dodging obstacles.</w:t>
            </w:r>
          </w:p>
          <w:p w14:paraId="525367C8" w14:textId="77777777" w:rsidR="004A0211" w:rsidRPr="004A0211" w:rsidRDefault="004A0211" w:rsidP="004A0211">
            <w:pPr>
              <w:pStyle w:val="SchoolName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 w:val="0"/>
                <w:bCs/>
                <w:color w:val="000000" w:themeColor="text1"/>
              </w:rPr>
            </w:pPr>
          </w:p>
          <w:p w14:paraId="6579CCCA" w14:textId="77777777" w:rsidR="004A0211" w:rsidRPr="004A0211" w:rsidRDefault="004A0211" w:rsidP="004A0211">
            <w:pPr>
              <w:pStyle w:val="SchoolName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 w:rsidRPr="004A0211">
              <w:rPr>
                <w:rFonts w:asciiTheme="majorHAnsi" w:hAnsiTheme="majorHAnsi" w:cs="Georgia"/>
                <w:color w:val="000000" w:themeColor="text1"/>
              </w:rPr>
              <w:t>RPG Style Game (untitled)</w:t>
            </w:r>
          </w:p>
          <w:p w14:paraId="5F4F2F6E" w14:textId="0CB2445E" w:rsidR="003031FE" w:rsidRPr="004A0211" w:rsidRDefault="004A0211" w:rsidP="004A0211">
            <w:pPr>
              <w:pStyle w:val="SchoolName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 w:val="0"/>
                <w:bCs/>
                <w:color w:val="000000" w:themeColor="text1"/>
              </w:rPr>
            </w:pPr>
            <w:r w:rsidRPr="004A0211">
              <w:rPr>
                <w:rFonts w:asciiTheme="majorHAnsi" w:hAnsiTheme="majorHAnsi" w:cs="Georgia"/>
                <w:b w:val="0"/>
                <w:bCs/>
                <w:color w:val="000000" w:themeColor="text1"/>
              </w:rPr>
              <w:t>In a 3-person team, created a role-playing game in a medieval setting, to include the preparation of gameplay, campaigns, weapons, characters, and scenarios. Application was built in Eclipse using Java.</w:t>
            </w:r>
          </w:p>
          <w:p w14:paraId="7FF63316" w14:textId="77777777" w:rsidR="0010694E" w:rsidRPr="00E572D6" w:rsidRDefault="0010694E" w:rsidP="00267CCE">
            <w:pPr>
              <w:pStyle w:val="Heading2"/>
              <w:rPr>
                <w:rFonts w:ascii="Calibri" w:hAnsi="Calibri" w:cs="Calibri"/>
                <w:color w:val="0072C7"/>
              </w:rPr>
            </w:pPr>
            <w:r>
              <w:rPr>
                <w:rFonts w:ascii="Calibri" w:hAnsi="Calibri" w:cs="Calibri"/>
                <w:color w:val="0072C7"/>
              </w:rPr>
              <w:lastRenderedPageBreak/>
              <w:t>Work History</w:t>
            </w:r>
          </w:p>
          <w:p w14:paraId="2312DF8F" w14:textId="0789E45D" w:rsidR="0010694E" w:rsidRPr="00740017" w:rsidRDefault="008D6BFD" w:rsidP="00267CCE">
            <w:pPr>
              <w:pStyle w:val="Dates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2016</w:t>
            </w:r>
            <w:r w:rsidR="0010694E" w:rsidRPr="00740017">
              <w:rPr>
                <w:rFonts w:ascii="Calibri" w:hAnsi="Calibri" w:cs="Calibri"/>
              </w:rPr>
              <w:t>–</w:t>
            </w:r>
            <w:r w:rsidR="0010694E">
              <w:rPr>
                <w:rFonts w:ascii="Calibri" w:hAnsi="Calibri" w:cs="Calibri"/>
              </w:rPr>
              <w:t>Present</w:t>
            </w:r>
          </w:p>
          <w:p w14:paraId="26174180" w14:textId="2FF2C449" w:rsidR="0010694E" w:rsidRDefault="0010694E" w:rsidP="00267CCE">
            <w:pPr>
              <w:pStyle w:val="Experience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Food Champion</w:t>
            </w:r>
            <w:r w:rsidRPr="00740017">
              <w:rPr>
                <w:rStyle w:val="Strong"/>
                <w:rFonts w:ascii="Calibri" w:hAnsi="Calibri" w:cs="Calibri"/>
              </w:rPr>
              <w:t>•</w:t>
            </w:r>
            <w:r w:rsidRPr="00740017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</w:rPr>
              <w:t>Team Member</w:t>
            </w:r>
            <w:r w:rsidRPr="00740017">
              <w:rPr>
                <w:rFonts w:ascii="Calibri" w:hAnsi="Calibri" w:cs="Calibri"/>
              </w:rPr>
              <w:t xml:space="preserve"> </w:t>
            </w:r>
            <w:r w:rsidRPr="00740017">
              <w:rPr>
                <w:rStyle w:val="Strong"/>
                <w:rFonts w:ascii="Calibri" w:hAnsi="Calibri" w:cs="Calibri"/>
              </w:rPr>
              <w:t>•</w:t>
            </w:r>
            <w:r w:rsidRPr="00740017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</w:rPr>
              <w:t>Taco Bell</w:t>
            </w:r>
          </w:p>
          <w:p w14:paraId="65388917" w14:textId="66D11813" w:rsidR="0010694E" w:rsidRPr="00740017" w:rsidRDefault="008D6BFD" w:rsidP="00267CCE">
            <w:pPr>
              <w:pStyle w:val="Dates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2019</w:t>
            </w:r>
            <w:r w:rsidR="0010694E">
              <w:rPr>
                <w:rFonts w:ascii="Calibri" w:hAnsi="Calibri" w:cs="Calibri"/>
              </w:rPr>
              <w:t>-2020</w:t>
            </w:r>
          </w:p>
          <w:p w14:paraId="18F566F8" w14:textId="5B90ED75" w:rsidR="0010694E" w:rsidRPr="00BF6360" w:rsidRDefault="0010694E" w:rsidP="00BF6360">
            <w:pPr>
              <w:pStyle w:val="Experience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Peer Mentor </w:t>
            </w:r>
            <w:r w:rsidRPr="00740017">
              <w:rPr>
                <w:rStyle w:val="Strong"/>
                <w:rFonts w:ascii="Calibri" w:hAnsi="Calibri" w:cs="Calibri"/>
              </w:rPr>
              <w:t>•</w:t>
            </w:r>
            <w:r w:rsidRPr="00740017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</w:rPr>
              <w:t>Salt Lake Community College</w:t>
            </w:r>
          </w:p>
        </w:tc>
      </w:tr>
      <w:tr w:rsidR="0010694E" w14:paraId="30005CCE" w14:textId="77777777" w:rsidTr="0010694E">
        <w:trPr>
          <w:trHeight w:val="1164"/>
        </w:trPr>
        <w:tc>
          <w:tcPr>
            <w:tcW w:w="720" w:type="dxa"/>
          </w:tcPr>
          <w:p w14:paraId="445C16F1" w14:textId="77777777" w:rsidR="0010694E" w:rsidRPr="0056708E" w:rsidRDefault="0010694E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1BE8EBE0" w14:textId="77777777" w:rsidR="0010694E" w:rsidRPr="0056708E" w:rsidRDefault="0010694E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6607" w:type="dxa"/>
            <w:vMerge/>
          </w:tcPr>
          <w:p w14:paraId="11958447" w14:textId="77777777" w:rsidR="0010694E" w:rsidRPr="00590471" w:rsidRDefault="0010694E" w:rsidP="00222466"/>
        </w:tc>
      </w:tr>
      <w:tr w:rsidR="0010694E" w14:paraId="7F9215DE" w14:textId="77777777" w:rsidTr="0010694E">
        <w:trPr>
          <w:trHeight w:val="183"/>
        </w:trPr>
        <w:tc>
          <w:tcPr>
            <w:tcW w:w="720" w:type="dxa"/>
          </w:tcPr>
          <w:p w14:paraId="2A5B2BBA" w14:textId="77777777" w:rsidR="0010694E" w:rsidRPr="00376291" w:rsidRDefault="0010694E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06A93DE3" w14:textId="77777777" w:rsidR="0010694E" w:rsidRPr="00376291" w:rsidRDefault="0010694E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6607" w:type="dxa"/>
            <w:vMerge/>
          </w:tcPr>
          <w:p w14:paraId="1D090F06" w14:textId="77777777" w:rsidR="0010694E" w:rsidRDefault="0010694E" w:rsidP="005801E5">
            <w:pPr>
              <w:pStyle w:val="Heading1"/>
            </w:pPr>
          </w:p>
        </w:tc>
      </w:tr>
      <w:tr w:rsidR="0010694E" w14:paraId="683FEF04" w14:textId="77777777" w:rsidTr="0010694E">
        <w:trPr>
          <w:trHeight w:val="624"/>
        </w:trPr>
        <w:tc>
          <w:tcPr>
            <w:tcW w:w="720" w:type="dxa"/>
          </w:tcPr>
          <w:p w14:paraId="225DEACC" w14:textId="77777777" w:rsidR="0010694E" w:rsidRDefault="0010694E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08056569" w14:textId="77777777" w:rsidR="0010694E" w:rsidRPr="00376291" w:rsidRDefault="0010694E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5D7E63E" wp14:editId="76A8CD8F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F092DB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3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521023B1" w14:textId="77777777" w:rsidR="0010694E" w:rsidRPr="00380FD1" w:rsidRDefault="0010694E" w:rsidP="00A14D0B">
            <w:pPr>
              <w:pStyle w:val="Information"/>
            </w:pPr>
            <w:r>
              <w:t>(801) 953-5337</w:t>
            </w:r>
          </w:p>
        </w:tc>
        <w:tc>
          <w:tcPr>
            <w:tcW w:w="6607" w:type="dxa"/>
            <w:vMerge/>
          </w:tcPr>
          <w:p w14:paraId="477B823B" w14:textId="77777777" w:rsidR="0010694E" w:rsidRDefault="0010694E" w:rsidP="005801E5">
            <w:pPr>
              <w:pStyle w:val="Heading1"/>
            </w:pPr>
          </w:p>
        </w:tc>
      </w:tr>
      <w:tr w:rsidR="0010694E" w14:paraId="06C8EE22" w14:textId="77777777" w:rsidTr="0010694E">
        <w:trPr>
          <w:trHeight w:val="633"/>
        </w:trPr>
        <w:tc>
          <w:tcPr>
            <w:tcW w:w="720" w:type="dxa"/>
          </w:tcPr>
          <w:p w14:paraId="59F1BA02" w14:textId="77777777" w:rsidR="0010694E" w:rsidRDefault="0010694E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2979B1AD" w14:textId="77777777" w:rsidR="0010694E" w:rsidRPr="00376291" w:rsidRDefault="0010694E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4E2DCA9" wp14:editId="4E382705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78806F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5" o:title="Email icon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3CA1F03F" w14:textId="77777777" w:rsidR="0010694E" w:rsidRPr="00380FD1" w:rsidRDefault="0010694E" w:rsidP="00A14D0B">
            <w:pPr>
              <w:pStyle w:val="Information"/>
            </w:pPr>
            <w:r>
              <w:t>dman9532@gmail.com</w:t>
            </w:r>
          </w:p>
        </w:tc>
        <w:tc>
          <w:tcPr>
            <w:tcW w:w="6607" w:type="dxa"/>
            <w:vMerge/>
          </w:tcPr>
          <w:p w14:paraId="79D54BC6" w14:textId="77777777" w:rsidR="0010694E" w:rsidRDefault="0010694E" w:rsidP="005801E5">
            <w:pPr>
              <w:pStyle w:val="Heading1"/>
            </w:pPr>
          </w:p>
        </w:tc>
      </w:tr>
      <w:tr w:rsidR="0010694E" w14:paraId="15FDF1B4" w14:textId="77777777" w:rsidTr="0010694E">
        <w:trPr>
          <w:trHeight w:val="633"/>
        </w:trPr>
        <w:tc>
          <w:tcPr>
            <w:tcW w:w="720" w:type="dxa"/>
          </w:tcPr>
          <w:p w14:paraId="58CBE7A6" w14:textId="77777777" w:rsidR="0010694E" w:rsidRDefault="0010694E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2182BA6D" w14:textId="77777777" w:rsidR="0010694E" w:rsidRPr="00376291" w:rsidRDefault="0010694E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B3DCCAC" wp14:editId="6CE1C4DD">
                      <wp:extent cx="338455" cy="346075"/>
                      <wp:effectExtent l="0" t="0" r="4445" b="0"/>
                      <wp:docPr id="23" name="Group 23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7B2625" id="Group 23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17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2F36A963" w14:textId="6E529C22" w:rsidR="0010694E" w:rsidRPr="00380FD1" w:rsidRDefault="0010694E" w:rsidP="00A14D0B">
            <w:pPr>
              <w:pStyle w:val="Information"/>
            </w:pPr>
            <w:r>
              <w:t>linkedin.com/in/Dominick-wiley-a9a746191/</w:t>
            </w:r>
          </w:p>
        </w:tc>
        <w:tc>
          <w:tcPr>
            <w:tcW w:w="6607" w:type="dxa"/>
            <w:vMerge/>
          </w:tcPr>
          <w:p w14:paraId="10E756E9" w14:textId="77777777" w:rsidR="0010694E" w:rsidRDefault="0010694E" w:rsidP="005801E5">
            <w:pPr>
              <w:pStyle w:val="Heading1"/>
            </w:pPr>
          </w:p>
        </w:tc>
      </w:tr>
      <w:tr w:rsidR="002E0E36" w14:paraId="0827CAC2" w14:textId="77777777" w:rsidTr="0010694E">
        <w:trPr>
          <w:trHeight w:val="633"/>
        </w:trPr>
        <w:tc>
          <w:tcPr>
            <w:tcW w:w="720" w:type="dxa"/>
          </w:tcPr>
          <w:p w14:paraId="11B4D4B3" w14:textId="77777777" w:rsidR="002E0E36" w:rsidRDefault="002E0E36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61508B7A" w14:textId="3516FF07" w:rsidR="002E0E36" w:rsidRDefault="002E0E36" w:rsidP="006D79A8">
            <w:pPr>
              <w:pStyle w:val="Information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E427D8B" wp14:editId="67D71AB4">
                      <wp:extent cx="338455" cy="346075"/>
                      <wp:effectExtent l="0" t="0" r="4445" b="0"/>
                      <wp:docPr id="256" name="Group 256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57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58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BA56F6" id="Group 256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">
                        <v:imagedata r:id="rId17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6A03A6DA" w14:textId="2370FD4C" w:rsidR="002E0E36" w:rsidRDefault="002E0E36" w:rsidP="00A14D0B">
            <w:pPr>
              <w:pStyle w:val="Information"/>
            </w:pPr>
            <w:r>
              <w:t>https://www.github,com/dommie123</w:t>
            </w:r>
          </w:p>
        </w:tc>
        <w:tc>
          <w:tcPr>
            <w:tcW w:w="6607" w:type="dxa"/>
            <w:vMerge/>
          </w:tcPr>
          <w:p w14:paraId="2924E9BD" w14:textId="77777777" w:rsidR="002E0E36" w:rsidRDefault="002E0E36" w:rsidP="005801E5">
            <w:pPr>
              <w:pStyle w:val="Heading1"/>
            </w:pPr>
          </w:p>
        </w:tc>
      </w:tr>
      <w:tr w:rsidR="0010694E" w14:paraId="1624C6C3" w14:textId="77777777" w:rsidTr="0010694E">
        <w:trPr>
          <w:trHeight w:val="2448"/>
        </w:trPr>
        <w:tc>
          <w:tcPr>
            <w:tcW w:w="720" w:type="dxa"/>
          </w:tcPr>
          <w:p w14:paraId="4A2E3DB0" w14:textId="0F63F7D1" w:rsidR="0010694E" w:rsidRPr="0056708E" w:rsidRDefault="0010694E" w:rsidP="0010694E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6B0164B9" w14:textId="6F95332B" w:rsidR="0010694E" w:rsidRPr="0056708E" w:rsidRDefault="0010694E" w:rsidP="0010694E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6607" w:type="dxa"/>
            <w:vMerge/>
          </w:tcPr>
          <w:p w14:paraId="2877C747" w14:textId="77777777" w:rsidR="0010694E" w:rsidRDefault="0010694E" w:rsidP="0010694E"/>
        </w:tc>
      </w:tr>
    </w:tbl>
    <w:p w14:paraId="1BE9E3C2" w14:textId="77777777" w:rsidR="007F5B63" w:rsidRPr="00CE1E3D" w:rsidRDefault="007F5B63" w:rsidP="006D79A8">
      <w:pPr>
        <w:pStyle w:val="BodyText"/>
      </w:pPr>
    </w:p>
    <w:sectPr w:rsidR="007F5B63" w:rsidRPr="00CE1E3D" w:rsidSect="003D1B71">
      <w:headerReference w:type="default" r:id="rId18"/>
      <w:type w:val="continuous"/>
      <w:pgSz w:w="12240" w:h="15840" w:code="1"/>
      <w:pgMar w:top="2304" w:right="1138" w:bottom="1138" w:left="1138" w:header="72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21C91" w14:textId="77777777" w:rsidR="0054146F" w:rsidRDefault="0054146F" w:rsidP="00590471">
      <w:r>
        <w:separator/>
      </w:r>
    </w:p>
  </w:endnote>
  <w:endnote w:type="continuationSeparator" w:id="0">
    <w:p w14:paraId="05FF07D7" w14:textId="77777777" w:rsidR="0054146F" w:rsidRDefault="0054146F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256E2" w14:textId="77777777" w:rsidR="0054146F" w:rsidRDefault="0054146F" w:rsidP="00590471">
      <w:r>
        <w:separator/>
      </w:r>
    </w:p>
  </w:footnote>
  <w:footnote w:type="continuationSeparator" w:id="0">
    <w:p w14:paraId="16A87C11" w14:textId="77777777" w:rsidR="0054146F" w:rsidRDefault="0054146F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AAADE" w14:textId="77777777"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728C2044" wp14:editId="04BEC046">
              <wp:simplePos x="0" y="0"/>
              <wp:positionH relativeFrom="column">
                <wp:posOffset>-1611630</wp:posOffset>
              </wp:positionH>
              <wp:positionV relativeFrom="paragraph">
                <wp:posOffset>-457200</wp:posOffset>
              </wp:positionV>
              <wp:extent cx="8686478" cy="10547991"/>
              <wp:effectExtent l="0" t="0" r="635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86478" cy="10547991"/>
                        <a:chOff x="0" y="-228600"/>
                        <a:chExt cx="8686478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914078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F91A36" id="Group 26" o:spid="_x0000_s1026" style="position:absolute;margin-left:-126.9pt;margin-top:-36pt;width:683.95pt;height:830.55pt;z-index:251657216" coordorigin=",-2286" coordsize="86864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9140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04CB13B4"/>
    <w:multiLevelType w:val="hybridMultilevel"/>
    <w:tmpl w:val="472AA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041DBA"/>
    <w:multiLevelType w:val="hybridMultilevel"/>
    <w:tmpl w:val="4B349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A74A95"/>
    <w:multiLevelType w:val="hybridMultilevel"/>
    <w:tmpl w:val="07BAA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43197F"/>
    <w:multiLevelType w:val="hybridMultilevel"/>
    <w:tmpl w:val="90660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D547FF"/>
    <w:multiLevelType w:val="hybridMultilevel"/>
    <w:tmpl w:val="72EADB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A96174"/>
    <w:multiLevelType w:val="hybridMultilevel"/>
    <w:tmpl w:val="D6925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804437"/>
    <w:multiLevelType w:val="hybridMultilevel"/>
    <w:tmpl w:val="477C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DA2F12"/>
    <w:multiLevelType w:val="hybridMultilevel"/>
    <w:tmpl w:val="2320F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2"/>
  </w:num>
  <w:num w:numId="5">
    <w:abstractNumId w:val="8"/>
  </w:num>
  <w:num w:numId="6">
    <w:abstractNumId w:val="7"/>
  </w:num>
  <w:num w:numId="7">
    <w:abstractNumId w:val="3"/>
  </w:num>
  <w:num w:numId="8">
    <w:abstractNumId w:val="4"/>
  </w:num>
  <w:num w:numId="9">
    <w:abstractNumId w:val="5"/>
  </w:num>
  <w:num w:numId="10">
    <w:abstractNumId w:val="10"/>
  </w:num>
  <w:num w:numId="11">
    <w:abstractNumId w:val="6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55D9"/>
    <w:rsid w:val="00006246"/>
    <w:rsid w:val="0002073D"/>
    <w:rsid w:val="00060042"/>
    <w:rsid w:val="0008685D"/>
    <w:rsid w:val="00090860"/>
    <w:rsid w:val="000B0C0B"/>
    <w:rsid w:val="000D735E"/>
    <w:rsid w:val="000E552D"/>
    <w:rsid w:val="0010694E"/>
    <w:rsid w:val="00112FD7"/>
    <w:rsid w:val="00123419"/>
    <w:rsid w:val="00134A8F"/>
    <w:rsid w:val="00150ABD"/>
    <w:rsid w:val="00176100"/>
    <w:rsid w:val="001946FC"/>
    <w:rsid w:val="001A7D6F"/>
    <w:rsid w:val="001E63DB"/>
    <w:rsid w:val="001F617D"/>
    <w:rsid w:val="00212E70"/>
    <w:rsid w:val="00222466"/>
    <w:rsid w:val="00227125"/>
    <w:rsid w:val="002374F4"/>
    <w:rsid w:val="0024753C"/>
    <w:rsid w:val="00260C3B"/>
    <w:rsid w:val="00267CCE"/>
    <w:rsid w:val="00276026"/>
    <w:rsid w:val="002A6799"/>
    <w:rsid w:val="002B4549"/>
    <w:rsid w:val="002E0E36"/>
    <w:rsid w:val="002F3539"/>
    <w:rsid w:val="002F6F25"/>
    <w:rsid w:val="003031FE"/>
    <w:rsid w:val="00310F17"/>
    <w:rsid w:val="00322A46"/>
    <w:rsid w:val="003326CB"/>
    <w:rsid w:val="003457B9"/>
    <w:rsid w:val="00351AF0"/>
    <w:rsid w:val="00353B60"/>
    <w:rsid w:val="00354F42"/>
    <w:rsid w:val="00376291"/>
    <w:rsid w:val="00380FD1"/>
    <w:rsid w:val="00383D02"/>
    <w:rsid w:val="00385DE7"/>
    <w:rsid w:val="003A774E"/>
    <w:rsid w:val="003B6431"/>
    <w:rsid w:val="003C68B2"/>
    <w:rsid w:val="003D1B71"/>
    <w:rsid w:val="003D55D9"/>
    <w:rsid w:val="0041242F"/>
    <w:rsid w:val="00431AF0"/>
    <w:rsid w:val="004477B6"/>
    <w:rsid w:val="004A0211"/>
    <w:rsid w:val="004B2931"/>
    <w:rsid w:val="004E158A"/>
    <w:rsid w:val="005145E4"/>
    <w:rsid w:val="0054146F"/>
    <w:rsid w:val="00563CC8"/>
    <w:rsid w:val="00565C77"/>
    <w:rsid w:val="0056708E"/>
    <w:rsid w:val="005801E5"/>
    <w:rsid w:val="00590471"/>
    <w:rsid w:val="0059226D"/>
    <w:rsid w:val="005D01FA"/>
    <w:rsid w:val="005D52D0"/>
    <w:rsid w:val="0060226E"/>
    <w:rsid w:val="00623F5B"/>
    <w:rsid w:val="00653071"/>
    <w:rsid w:val="00653E17"/>
    <w:rsid w:val="00665A95"/>
    <w:rsid w:val="006A08E8"/>
    <w:rsid w:val="006A161F"/>
    <w:rsid w:val="006C3EE7"/>
    <w:rsid w:val="006D1DF1"/>
    <w:rsid w:val="006D79A8"/>
    <w:rsid w:val="006E402D"/>
    <w:rsid w:val="0072353B"/>
    <w:rsid w:val="007575B6"/>
    <w:rsid w:val="00785F0D"/>
    <w:rsid w:val="007B3C81"/>
    <w:rsid w:val="007B5430"/>
    <w:rsid w:val="007C4989"/>
    <w:rsid w:val="007D67CA"/>
    <w:rsid w:val="007E3E95"/>
    <w:rsid w:val="007E668F"/>
    <w:rsid w:val="007F5B63"/>
    <w:rsid w:val="00803A0A"/>
    <w:rsid w:val="00846CB9"/>
    <w:rsid w:val="00852FC3"/>
    <w:rsid w:val="008566AA"/>
    <w:rsid w:val="00861E46"/>
    <w:rsid w:val="008A1E6E"/>
    <w:rsid w:val="008A36B1"/>
    <w:rsid w:val="008B4E30"/>
    <w:rsid w:val="008C024F"/>
    <w:rsid w:val="008C2CFC"/>
    <w:rsid w:val="008D6BFD"/>
    <w:rsid w:val="009128A4"/>
    <w:rsid w:val="00912DC8"/>
    <w:rsid w:val="009475DC"/>
    <w:rsid w:val="00951541"/>
    <w:rsid w:val="00953D2D"/>
    <w:rsid w:val="00967B93"/>
    <w:rsid w:val="009745FC"/>
    <w:rsid w:val="0099129B"/>
    <w:rsid w:val="00991784"/>
    <w:rsid w:val="009D090F"/>
    <w:rsid w:val="00A14D0B"/>
    <w:rsid w:val="00A31464"/>
    <w:rsid w:val="00A31B16"/>
    <w:rsid w:val="00A33613"/>
    <w:rsid w:val="00A47A8D"/>
    <w:rsid w:val="00AB095C"/>
    <w:rsid w:val="00AC6C7E"/>
    <w:rsid w:val="00AE2657"/>
    <w:rsid w:val="00B15DB0"/>
    <w:rsid w:val="00B36651"/>
    <w:rsid w:val="00B4158A"/>
    <w:rsid w:val="00B47C48"/>
    <w:rsid w:val="00B634CF"/>
    <w:rsid w:val="00B6466C"/>
    <w:rsid w:val="00B7792B"/>
    <w:rsid w:val="00BB1B5D"/>
    <w:rsid w:val="00BC22C7"/>
    <w:rsid w:val="00BD195A"/>
    <w:rsid w:val="00BF6360"/>
    <w:rsid w:val="00C07240"/>
    <w:rsid w:val="00C14078"/>
    <w:rsid w:val="00C22488"/>
    <w:rsid w:val="00C3786A"/>
    <w:rsid w:val="00C51F59"/>
    <w:rsid w:val="00C71553"/>
    <w:rsid w:val="00CB4989"/>
    <w:rsid w:val="00CE1E3D"/>
    <w:rsid w:val="00D053FA"/>
    <w:rsid w:val="00D0774B"/>
    <w:rsid w:val="00D20BEC"/>
    <w:rsid w:val="00D306D0"/>
    <w:rsid w:val="00D5742D"/>
    <w:rsid w:val="00D7438C"/>
    <w:rsid w:val="00DA7ED8"/>
    <w:rsid w:val="00DC3F0A"/>
    <w:rsid w:val="00E26AED"/>
    <w:rsid w:val="00E4282B"/>
    <w:rsid w:val="00E42C31"/>
    <w:rsid w:val="00E73AB8"/>
    <w:rsid w:val="00E82E81"/>
    <w:rsid w:val="00E90A60"/>
    <w:rsid w:val="00ED47F7"/>
    <w:rsid w:val="00ED5B34"/>
    <w:rsid w:val="00EE7E09"/>
    <w:rsid w:val="00F0223C"/>
    <w:rsid w:val="00F3235D"/>
    <w:rsid w:val="00F32393"/>
    <w:rsid w:val="00F827B3"/>
    <w:rsid w:val="00F878BD"/>
    <w:rsid w:val="00F87AC3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7108DEE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  <w:style w:type="character" w:styleId="Hyperlink">
    <w:name w:val="Hyperlink"/>
    <w:basedOn w:val="DefaultParagraphFont"/>
    <w:uiPriority w:val="99"/>
    <w:unhideWhenUsed/>
    <w:rsid w:val="003C68B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wiley6\AppData\Roaming\Microsoft\Templates\Blue%20spheres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355FFC296B44F59B000F0AE4FF6A9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5843FB-C115-4E56-9E7F-86D78B44C25F}"/>
      </w:docPartPr>
      <w:docPartBody>
        <w:p w:rsidR="002113DA" w:rsidRDefault="00E17B79" w:rsidP="00E17B79">
          <w:pPr>
            <w:pStyle w:val="7355FFC296B44F59B000F0AE4FF6A9DC"/>
          </w:pPr>
          <w:r w:rsidRPr="00AC6C7E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41B9"/>
    <w:rsid w:val="00165EC8"/>
    <w:rsid w:val="002113DA"/>
    <w:rsid w:val="004002FD"/>
    <w:rsid w:val="004141B9"/>
    <w:rsid w:val="004B5C03"/>
    <w:rsid w:val="009E39A8"/>
    <w:rsid w:val="00B44BC6"/>
    <w:rsid w:val="00BC3DC9"/>
    <w:rsid w:val="00D766AB"/>
    <w:rsid w:val="00E17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EBCD5D817F9446A87A52354E67DD1BD">
    <w:name w:val="BEBCD5D817F9446A87A52354E67DD1BD"/>
    <w:rsid w:val="00165EC8"/>
  </w:style>
  <w:style w:type="paragraph" w:customStyle="1" w:styleId="AD8ECC997EDC4A0685A00153C212A63C">
    <w:name w:val="AD8ECC997EDC4A0685A00153C212A63C"/>
    <w:rsid w:val="00165EC8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7355FFC296B44F59B000F0AE4FF6A9DC">
    <w:name w:val="7355FFC296B44F59B000F0AE4FF6A9DC"/>
    <w:rsid w:val="00E17B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spheres resume.dotx</Template>
  <TotalTime>0</TotalTime>
  <Pages>3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2019-04-04T23:52:00Z</dcterms:created>
  <dcterms:modified xsi:type="dcterms:W3CDTF">2021-05-09T00:13:00Z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